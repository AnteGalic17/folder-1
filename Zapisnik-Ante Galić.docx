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11575" w14:textId="77777777" w:rsidR="00D42A83" w:rsidRDefault="001009D0" w:rsidP="001009D0">
      <w:pPr>
        <w:pStyle w:val="Naslov"/>
        <w:outlineLvl w:val="0"/>
      </w:pPr>
      <w:r>
        <w:t>Zapisnik</w:t>
      </w:r>
    </w:p>
    <w:p w14:paraId="2E6112A1" w14:textId="77777777" w:rsidR="00D42A83" w:rsidRDefault="00D42A83" w:rsidP="00D42A83">
      <w:pPr>
        <w:pStyle w:val="Naslov"/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974"/>
      </w:tblGrid>
      <w:tr w:rsidR="00D42A83" w14:paraId="794D5F92" w14:textId="77777777">
        <w:tc>
          <w:tcPr>
            <w:tcW w:w="2268" w:type="dxa"/>
          </w:tcPr>
          <w:p w14:paraId="5D147E55" w14:textId="77777777" w:rsidR="00D42A83" w:rsidRDefault="00D42A83" w:rsidP="008A43DE">
            <w:pPr>
              <w:pStyle w:val="Odlomak"/>
              <w:jc w:val="right"/>
            </w:pPr>
            <w:r>
              <w:t>Datum/vrijeme</w:t>
            </w:r>
          </w:p>
        </w:tc>
        <w:tc>
          <w:tcPr>
            <w:tcW w:w="6974" w:type="dxa"/>
          </w:tcPr>
          <w:p w14:paraId="763F6688" w14:textId="7A1E8B3D" w:rsidR="00D42A83" w:rsidRDefault="00D42A83" w:rsidP="008A43DE">
            <w:pPr>
              <w:pStyle w:val="Odlomak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53FBE">
              <w:rPr>
                <w:b w:val="0"/>
              </w:rPr>
              <w:t>26.0</w:t>
            </w:r>
            <w:r w:rsidR="002B0C29">
              <w:rPr>
                <w:b w:val="0"/>
              </w:rPr>
              <w:t>3</w:t>
            </w:r>
            <w:r w:rsidR="00F53FBE">
              <w:rPr>
                <w:b w:val="0"/>
              </w:rPr>
              <w:t>.2021. 1</w:t>
            </w:r>
            <w:r w:rsidR="002B0C29">
              <w:rPr>
                <w:b w:val="0"/>
              </w:rPr>
              <w:t>0</w:t>
            </w:r>
            <w:r w:rsidR="00F53FBE">
              <w:rPr>
                <w:b w:val="0"/>
              </w:rPr>
              <w:t>:15h</w:t>
            </w:r>
          </w:p>
        </w:tc>
      </w:tr>
      <w:tr w:rsidR="00D42A83" w14:paraId="2DF48805" w14:textId="77777777">
        <w:tc>
          <w:tcPr>
            <w:tcW w:w="2268" w:type="dxa"/>
          </w:tcPr>
          <w:p w14:paraId="28586119" w14:textId="77777777" w:rsidR="00D42A83" w:rsidRDefault="00D42A83" w:rsidP="008A43DE">
            <w:pPr>
              <w:pStyle w:val="Odlomak"/>
              <w:jc w:val="right"/>
            </w:pPr>
            <w:r>
              <w:t>Mjesto održavanja</w:t>
            </w:r>
          </w:p>
        </w:tc>
        <w:tc>
          <w:tcPr>
            <w:tcW w:w="6974" w:type="dxa"/>
          </w:tcPr>
          <w:p w14:paraId="6191B5B3" w14:textId="3B399DA9" w:rsidR="00D42A83" w:rsidRDefault="00D42A83" w:rsidP="008A43DE">
            <w:pPr>
              <w:pStyle w:val="Odlomak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A75B73">
              <w:rPr>
                <w:b w:val="0"/>
              </w:rPr>
              <w:t xml:space="preserve">Aplikacija </w:t>
            </w:r>
            <w:r w:rsidR="00A75B73" w:rsidRPr="00A75B73">
              <w:rPr>
                <w:b w:val="0"/>
              </w:rPr>
              <w:t>Microsoft Teams</w:t>
            </w:r>
          </w:p>
        </w:tc>
      </w:tr>
      <w:tr w:rsidR="00D42A83" w14:paraId="26CC27B4" w14:textId="77777777">
        <w:tc>
          <w:tcPr>
            <w:tcW w:w="2268" w:type="dxa"/>
          </w:tcPr>
          <w:p w14:paraId="1912E230" w14:textId="77777777" w:rsidR="00D42A83" w:rsidRDefault="00D42A83" w:rsidP="008A43DE">
            <w:pPr>
              <w:pStyle w:val="Odlomak"/>
              <w:jc w:val="right"/>
            </w:pPr>
            <w:r>
              <w:t>Sazvao/pripremio</w:t>
            </w:r>
          </w:p>
        </w:tc>
        <w:tc>
          <w:tcPr>
            <w:tcW w:w="6974" w:type="dxa"/>
          </w:tcPr>
          <w:p w14:paraId="047C1206" w14:textId="3A6DFF70" w:rsidR="00D42A83" w:rsidRDefault="00D42A83" w:rsidP="008A43DE">
            <w:pPr>
              <w:pStyle w:val="Odlomak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CE4066">
              <w:rPr>
                <w:b w:val="0"/>
              </w:rPr>
              <w:t>Prof.</w:t>
            </w:r>
            <w:r w:rsidR="002B0C29">
              <w:rPr>
                <w:b w:val="0"/>
              </w:rPr>
              <w:t xml:space="preserve"> </w:t>
            </w:r>
            <w:r w:rsidR="00CE4066">
              <w:rPr>
                <w:b w:val="0"/>
              </w:rPr>
              <w:t>dr.</w:t>
            </w:r>
            <w:r w:rsidR="002B0C29">
              <w:rPr>
                <w:b w:val="0"/>
              </w:rPr>
              <w:t xml:space="preserve"> </w:t>
            </w:r>
            <w:r w:rsidR="00CE4066">
              <w:rPr>
                <w:b w:val="0"/>
              </w:rPr>
              <w:t>sc Boris Milašinović</w:t>
            </w:r>
          </w:p>
        </w:tc>
      </w:tr>
      <w:tr w:rsidR="00D42A83" w14:paraId="099618D6" w14:textId="77777777">
        <w:tc>
          <w:tcPr>
            <w:tcW w:w="2268" w:type="dxa"/>
          </w:tcPr>
          <w:p w14:paraId="011BEEB9" w14:textId="77777777" w:rsidR="00D42A83" w:rsidRDefault="00D42A83" w:rsidP="008A43DE">
            <w:pPr>
              <w:pStyle w:val="Odlomak"/>
              <w:jc w:val="right"/>
            </w:pPr>
            <w:r>
              <w:t>Sudjelovali</w:t>
            </w:r>
          </w:p>
        </w:tc>
        <w:tc>
          <w:tcPr>
            <w:tcW w:w="6974" w:type="dxa"/>
          </w:tcPr>
          <w:p w14:paraId="27A1E9E1" w14:textId="77777777" w:rsidR="00D42A83" w:rsidRDefault="00D42A83" w:rsidP="008A43DE">
            <w:pPr>
              <w:pStyle w:val="Odlomak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CE4066">
              <w:rPr>
                <w:b w:val="0"/>
              </w:rPr>
              <w:t>Studenti kolegija PI/R</w:t>
            </w:r>
          </w:p>
        </w:tc>
      </w:tr>
      <w:tr w:rsidR="00D42A83" w14:paraId="4E9C0A2C" w14:textId="77777777">
        <w:tc>
          <w:tcPr>
            <w:tcW w:w="2268" w:type="dxa"/>
          </w:tcPr>
          <w:p w14:paraId="5E437C48" w14:textId="77777777" w:rsidR="00D42A83" w:rsidRDefault="00D42A83" w:rsidP="008A43DE">
            <w:pPr>
              <w:pStyle w:val="Odlomak"/>
              <w:jc w:val="right"/>
            </w:pPr>
            <w:r>
              <w:t>Svrha</w:t>
            </w:r>
          </w:p>
        </w:tc>
        <w:tc>
          <w:tcPr>
            <w:tcW w:w="6974" w:type="dxa"/>
          </w:tcPr>
          <w:p w14:paraId="5E03B0A1" w14:textId="34138ECB" w:rsidR="00D42A83" w:rsidRDefault="00D42A83" w:rsidP="008A43DE">
            <w:pPr>
              <w:pStyle w:val="Odlomak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CE4066">
              <w:rPr>
                <w:b w:val="0"/>
              </w:rPr>
              <w:t>Prikupljanje informacij</w:t>
            </w:r>
            <w:r w:rsidR="002B0C29">
              <w:rPr>
                <w:b w:val="0"/>
              </w:rPr>
              <w:t>a</w:t>
            </w:r>
            <w:r w:rsidR="00CE4066">
              <w:rPr>
                <w:b w:val="0"/>
              </w:rPr>
              <w:t xml:space="preserve"> o korisničkim zahtjevima </w:t>
            </w:r>
            <w:r w:rsidR="002B0C29">
              <w:rPr>
                <w:b w:val="0"/>
              </w:rPr>
              <w:t>za</w:t>
            </w:r>
            <w:r w:rsidR="00CE4066">
              <w:rPr>
                <w:b w:val="0"/>
              </w:rPr>
              <w:t xml:space="preserve"> aplikaciju</w:t>
            </w:r>
          </w:p>
        </w:tc>
      </w:tr>
    </w:tbl>
    <w:p w14:paraId="533F1339" w14:textId="77777777" w:rsidR="00D42A83" w:rsidRDefault="00D42A83" w:rsidP="00D42A83">
      <w:pPr>
        <w:pStyle w:val="Odlomak"/>
      </w:pPr>
    </w:p>
    <w:p w14:paraId="35D1585C" w14:textId="77777777" w:rsidR="0059750E" w:rsidRDefault="0059750E" w:rsidP="0059750E"/>
    <w:p w14:paraId="2A797498" w14:textId="77777777" w:rsidR="00FF360D" w:rsidRDefault="00FF360D" w:rsidP="00775586">
      <w:pPr>
        <w:pStyle w:val="Naslov"/>
      </w:pPr>
    </w:p>
    <w:p w14:paraId="3B37956B" w14:textId="441D1347" w:rsidR="00D42A83" w:rsidRDefault="00D42A83" w:rsidP="00775586">
      <w:pPr>
        <w:pStyle w:val="Naslov"/>
      </w:pPr>
      <w:r>
        <w:t>Sadr</w:t>
      </w:r>
      <w:r w:rsidR="00C907B9">
        <w:t>žaj</w:t>
      </w:r>
    </w:p>
    <w:p w14:paraId="6EA6A801" w14:textId="77777777" w:rsidR="00D42A83" w:rsidRDefault="00D42A83" w:rsidP="00D42A83">
      <w:pPr>
        <w:rPr>
          <w:noProof w:val="0"/>
          <w:lang w:val="hr-HR"/>
        </w:rPr>
      </w:pPr>
    </w:p>
    <w:p w14:paraId="0A882C19" w14:textId="43E92690" w:rsidR="00D42A83" w:rsidRDefault="00007350" w:rsidP="00D42A83">
      <w:pPr>
        <w:rPr>
          <w:noProof w:val="0"/>
          <w:sz w:val="28"/>
          <w:szCs w:val="28"/>
          <w:lang w:val="hr-HR"/>
        </w:rPr>
      </w:pPr>
      <w:r w:rsidRPr="00B265A3">
        <w:rPr>
          <w:b/>
          <w:bCs/>
          <w:noProof w:val="0"/>
          <w:sz w:val="28"/>
          <w:szCs w:val="28"/>
          <w:lang w:val="hr-HR"/>
        </w:rPr>
        <w:t>Osnovni zadatak</w:t>
      </w:r>
      <w:r w:rsidRPr="001A6E29">
        <w:rPr>
          <w:noProof w:val="0"/>
          <w:sz w:val="28"/>
          <w:szCs w:val="28"/>
          <w:lang w:val="hr-HR"/>
        </w:rPr>
        <w:t xml:space="preserve"> je osmisliti i dizajnirati aplikaciju </w:t>
      </w:r>
      <w:r w:rsidR="00AB0A36">
        <w:rPr>
          <w:noProof w:val="0"/>
          <w:sz w:val="28"/>
          <w:szCs w:val="28"/>
          <w:lang w:val="hr-HR"/>
        </w:rPr>
        <w:t>čij</w:t>
      </w:r>
      <w:r w:rsidR="00582A41">
        <w:rPr>
          <w:noProof w:val="0"/>
          <w:sz w:val="28"/>
          <w:szCs w:val="28"/>
          <w:lang w:val="hr-HR"/>
        </w:rPr>
        <w:t>i</w:t>
      </w:r>
      <w:r w:rsidR="00AB0A36">
        <w:rPr>
          <w:noProof w:val="0"/>
          <w:sz w:val="28"/>
          <w:szCs w:val="28"/>
          <w:lang w:val="hr-HR"/>
        </w:rPr>
        <w:t xml:space="preserve"> bi korisnici bili vlasnici rasadnika</w:t>
      </w:r>
      <w:r w:rsidR="00772626">
        <w:rPr>
          <w:noProof w:val="0"/>
          <w:sz w:val="28"/>
          <w:szCs w:val="28"/>
          <w:lang w:val="hr-HR"/>
        </w:rPr>
        <w:t xml:space="preserve"> (</w:t>
      </w:r>
      <w:r w:rsidR="00AB0A36">
        <w:rPr>
          <w:noProof w:val="0"/>
          <w:sz w:val="28"/>
          <w:szCs w:val="28"/>
          <w:lang w:val="hr-HR"/>
        </w:rPr>
        <w:t>proizvođači sadnica</w:t>
      </w:r>
      <w:r w:rsidR="00772626">
        <w:rPr>
          <w:noProof w:val="0"/>
          <w:sz w:val="28"/>
          <w:szCs w:val="28"/>
          <w:lang w:val="hr-HR"/>
        </w:rPr>
        <w:t>).</w:t>
      </w:r>
    </w:p>
    <w:p w14:paraId="231F987B" w14:textId="0B6D2ED8" w:rsidR="00772626" w:rsidRDefault="00772626" w:rsidP="00D42A83">
      <w:pPr>
        <w:rPr>
          <w:noProof w:val="0"/>
          <w:sz w:val="28"/>
          <w:szCs w:val="28"/>
          <w:lang w:val="hr-HR"/>
        </w:rPr>
      </w:pPr>
      <w:r>
        <w:rPr>
          <w:noProof w:val="0"/>
          <w:sz w:val="28"/>
          <w:szCs w:val="28"/>
          <w:lang w:val="hr-HR"/>
        </w:rPr>
        <w:t xml:space="preserve">Aplikacija služi </w:t>
      </w:r>
      <w:r w:rsidRPr="00B265A3">
        <w:rPr>
          <w:b/>
          <w:bCs/>
          <w:noProof w:val="0"/>
          <w:sz w:val="28"/>
          <w:szCs w:val="28"/>
          <w:lang w:val="hr-HR"/>
        </w:rPr>
        <w:t>za evidenciju</w:t>
      </w:r>
      <w:r>
        <w:rPr>
          <w:noProof w:val="0"/>
          <w:sz w:val="28"/>
          <w:szCs w:val="28"/>
          <w:lang w:val="hr-HR"/>
        </w:rPr>
        <w:t xml:space="preserve"> svega što se događa kod nekog proizvođača sadnica. Aplikacija n</w:t>
      </w:r>
      <w:r w:rsidR="00582A41">
        <w:rPr>
          <w:noProof w:val="0"/>
          <w:sz w:val="28"/>
          <w:szCs w:val="28"/>
          <w:lang w:val="hr-HR"/>
        </w:rPr>
        <w:t>ije javne namijene nego</w:t>
      </w:r>
      <w:r>
        <w:rPr>
          <w:noProof w:val="0"/>
          <w:sz w:val="28"/>
          <w:szCs w:val="28"/>
          <w:lang w:val="hr-HR"/>
        </w:rPr>
        <w:t xml:space="preserve"> služi za lokalnu evidenciju.</w:t>
      </w:r>
    </w:p>
    <w:p w14:paraId="0F17C7E0" w14:textId="3DA74D6C" w:rsidR="00772626" w:rsidRDefault="00772626" w:rsidP="00FF360D">
      <w:pPr>
        <w:rPr>
          <w:noProof w:val="0"/>
          <w:sz w:val="28"/>
          <w:szCs w:val="28"/>
          <w:lang w:val="hr-HR"/>
        </w:rPr>
      </w:pPr>
      <w:r w:rsidRPr="00B265A3">
        <w:rPr>
          <w:b/>
          <w:bCs/>
          <w:noProof w:val="0"/>
          <w:sz w:val="28"/>
          <w:szCs w:val="28"/>
          <w:lang w:val="hr-HR"/>
        </w:rPr>
        <w:t>Korisničke uloge</w:t>
      </w:r>
      <w:r>
        <w:rPr>
          <w:noProof w:val="0"/>
          <w:sz w:val="28"/>
          <w:szCs w:val="28"/>
          <w:lang w:val="hr-HR"/>
        </w:rPr>
        <w:t xml:space="preserve"> nam nisu bitne, treba omogućiti korisniku koji otvori aplikaciju da može mjenjati sve podatke i unositi nove.</w:t>
      </w:r>
    </w:p>
    <w:p w14:paraId="60997F93" w14:textId="49093064" w:rsidR="00772626" w:rsidRPr="001A6E29" w:rsidRDefault="00772626" w:rsidP="00772626">
      <w:pPr>
        <w:rPr>
          <w:noProof w:val="0"/>
          <w:sz w:val="28"/>
          <w:szCs w:val="28"/>
          <w:lang w:val="hr-HR"/>
        </w:rPr>
      </w:pPr>
      <w:r w:rsidRPr="001A6E29">
        <w:rPr>
          <w:noProof w:val="0"/>
          <w:sz w:val="28"/>
          <w:szCs w:val="28"/>
          <w:lang w:val="hr-HR"/>
        </w:rPr>
        <w:t>Aplikacija se sastoji od više nezavis</w:t>
      </w:r>
      <w:r w:rsidR="00582A41">
        <w:rPr>
          <w:noProof w:val="0"/>
          <w:sz w:val="28"/>
          <w:szCs w:val="28"/>
          <w:lang w:val="hr-HR"/>
        </w:rPr>
        <w:t>n</w:t>
      </w:r>
      <w:r w:rsidRPr="001A6E29">
        <w:rPr>
          <w:noProof w:val="0"/>
          <w:sz w:val="28"/>
          <w:szCs w:val="28"/>
          <w:lang w:val="hr-HR"/>
        </w:rPr>
        <w:t>ih cjelina, koje se nadograđuju s više manjih zavisnih dijelova. Sustav je potrebno</w:t>
      </w:r>
      <w:r w:rsidR="00602BA4">
        <w:rPr>
          <w:noProof w:val="0"/>
          <w:sz w:val="28"/>
          <w:szCs w:val="28"/>
          <w:lang w:val="hr-HR"/>
        </w:rPr>
        <w:t xml:space="preserve"> razviti</w:t>
      </w:r>
      <w:r w:rsidRPr="001A6E29">
        <w:rPr>
          <w:noProof w:val="0"/>
          <w:sz w:val="28"/>
          <w:szCs w:val="28"/>
          <w:lang w:val="hr-HR"/>
        </w:rPr>
        <w:t xml:space="preserve"> na </w:t>
      </w:r>
      <w:r w:rsidR="00CC6E93">
        <w:rPr>
          <w:noProof w:val="0"/>
          <w:sz w:val="28"/>
          <w:szCs w:val="28"/>
          <w:lang w:val="hr-HR"/>
        </w:rPr>
        <w:t xml:space="preserve">takav </w:t>
      </w:r>
      <w:r w:rsidRPr="001A6E29">
        <w:rPr>
          <w:noProof w:val="0"/>
          <w:sz w:val="28"/>
          <w:szCs w:val="28"/>
          <w:lang w:val="hr-HR"/>
        </w:rPr>
        <w:t xml:space="preserve">način da bude </w:t>
      </w:r>
      <w:r w:rsidR="00602BA4">
        <w:rPr>
          <w:noProof w:val="0"/>
          <w:sz w:val="28"/>
          <w:szCs w:val="28"/>
          <w:lang w:val="hr-HR"/>
        </w:rPr>
        <w:t xml:space="preserve">jednostavan za uporabu, kako bi korisnici mogli </w:t>
      </w:r>
      <w:r>
        <w:rPr>
          <w:noProof w:val="0"/>
          <w:sz w:val="28"/>
          <w:szCs w:val="28"/>
          <w:lang w:val="hr-HR"/>
        </w:rPr>
        <w:t>jednostavno</w:t>
      </w:r>
      <w:r w:rsidRPr="001A6E29">
        <w:rPr>
          <w:noProof w:val="0"/>
          <w:sz w:val="28"/>
          <w:szCs w:val="28"/>
          <w:lang w:val="hr-HR"/>
        </w:rPr>
        <w:t xml:space="preserve"> promijeniti svaki podatak</w:t>
      </w:r>
      <w:r>
        <w:rPr>
          <w:noProof w:val="0"/>
          <w:sz w:val="28"/>
          <w:szCs w:val="28"/>
          <w:lang w:val="hr-HR"/>
        </w:rPr>
        <w:t>, te po potrebi dodati nov</w:t>
      </w:r>
      <w:r w:rsidR="00602BA4">
        <w:rPr>
          <w:noProof w:val="0"/>
          <w:sz w:val="28"/>
          <w:szCs w:val="28"/>
          <w:lang w:val="hr-HR"/>
        </w:rPr>
        <w:t>e podatke i kategorije</w:t>
      </w:r>
      <w:r w:rsidRPr="001A6E29">
        <w:rPr>
          <w:noProof w:val="0"/>
          <w:sz w:val="28"/>
          <w:szCs w:val="28"/>
          <w:lang w:val="hr-HR"/>
        </w:rPr>
        <w:t>.</w:t>
      </w:r>
    </w:p>
    <w:p w14:paraId="47351400" w14:textId="5A4D2448" w:rsidR="00772626" w:rsidRDefault="00772626" w:rsidP="00D42A83">
      <w:pPr>
        <w:rPr>
          <w:noProof w:val="0"/>
          <w:sz w:val="28"/>
          <w:szCs w:val="28"/>
          <w:lang w:val="hr-HR"/>
        </w:rPr>
      </w:pPr>
    </w:p>
    <w:p w14:paraId="2CABDDA2" w14:textId="784439F6" w:rsidR="00A9331E" w:rsidRDefault="00A9331E" w:rsidP="00D42A83">
      <w:pPr>
        <w:rPr>
          <w:noProof w:val="0"/>
          <w:sz w:val="28"/>
          <w:szCs w:val="28"/>
          <w:lang w:val="hr-HR"/>
        </w:rPr>
      </w:pPr>
      <w:r>
        <w:rPr>
          <w:noProof w:val="0"/>
          <w:sz w:val="28"/>
          <w:szCs w:val="28"/>
          <w:lang w:val="hr-HR"/>
        </w:rPr>
        <w:t>Sustav omogu</w:t>
      </w:r>
      <w:r w:rsidR="00BA5FF6">
        <w:rPr>
          <w:noProof w:val="0"/>
          <w:sz w:val="28"/>
          <w:szCs w:val="28"/>
          <w:lang w:val="hr-HR"/>
        </w:rPr>
        <w:t>ć</w:t>
      </w:r>
      <w:r>
        <w:rPr>
          <w:noProof w:val="0"/>
          <w:sz w:val="28"/>
          <w:szCs w:val="28"/>
          <w:lang w:val="hr-HR"/>
        </w:rPr>
        <w:t xml:space="preserve">uje </w:t>
      </w:r>
      <w:r w:rsidRPr="00B265A3">
        <w:rPr>
          <w:b/>
          <w:bCs/>
          <w:noProof w:val="0"/>
          <w:sz w:val="28"/>
          <w:szCs w:val="28"/>
          <w:lang w:val="hr-HR"/>
        </w:rPr>
        <w:t>evidentiranje biljaka</w:t>
      </w:r>
      <w:r>
        <w:rPr>
          <w:noProof w:val="0"/>
          <w:sz w:val="28"/>
          <w:szCs w:val="28"/>
          <w:lang w:val="hr-HR"/>
        </w:rPr>
        <w:t xml:space="preserve"> u rasadniku.</w:t>
      </w:r>
    </w:p>
    <w:p w14:paraId="6C5DD743" w14:textId="4E1C13E8" w:rsidR="00BA5FF6" w:rsidRPr="001A6E29" w:rsidRDefault="00A9331E" w:rsidP="00BA5FF6">
      <w:pPr>
        <w:rPr>
          <w:noProof w:val="0"/>
          <w:sz w:val="28"/>
          <w:szCs w:val="28"/>
          <w:lang w:val="hr-HR"/>
        </w:rPr>
      </w:pPr>
      <w:r>
        <w:rPr>
          <w:noProof w:val="0"/>
          <w:sz w:val="28"/>
          <w:szCs w:val="28"/>
          <w:lang w:val="hr-HR"/>
        </w:rPr>
        <w:t>Za evidenci</w:t>
      </w:r>
      <w:r w:rsidR="00602BA4">
        <w:rPr>
          <w:noProof w:val="0"/>
          <w:sz w:val="28"/>
          <w:szCs w:val="28"/>
          <w:lang w:val="hr-HR"/>
        </w:rPr>
        <w:t>j</w:t>
      </w:r>
      <w:r>
        <w:rPr>
          <w:noProof w:val="0"/>
          <w:sz w:val="28"/>
          <w:szCs w:val="28"/>
          <w:lang w:val="hr-HR"/>
        </w:rPr>
        <w:t>u biljaka stvar</w:t>
      </w:r>
      <w:r w:rsidR="00602BA4">
        <w:rPr>
          <w:noProof w:val="0"/>
          <w:sz w:val="28"/>
          <w:szCs w:val="28"/>
          <w:lang w:val="hr-HR"/>
        </w:rPr>
        <w:t>a</w:t>
      </w:r>
      <w:r>
        <w:rPr>
          <w:noProof w:val="0"/>
          <w:sz w:val="28"/>
          <w:szCs w:val="28"/>
          <w:lang w:val="hr-HR"/>
        </w:rPr>
        <w:t xml:space="preserve"> se sljedeći hijerarhijski poredak, svaka biljka ima određene parametre:</w:t>
      </w:r>
      <w:r w:rsidRPr="00A9331E">
        <w:rPr>
          <w:noProof w:val="0"/>
          <w:sz w:val="28"/>
          <w:szCs w:val="28"/>
          <w:lang w:val="hr-HR"/>
        </w:rPr>
        <w:t xml:space="preserve"> </w:t>
      </w:r>
      <w:r w:rsidRPr="001A6E29">
        <w:rPr>
          <w:noProof w:val="0"/>
          <w:sz w:val="28"/>
          <w:szCs w:val="28"/>
          <w:lang w:val="hr-HR"/>
        </w:rPr>
        <w:t xml:space="preserve">(vrsta, </w:t>
      </w:r>
      <w:r>
        <w:rPr>
          <w:noProof w:val="0"/>
          <w:sz w:val="28"/>
          <w:szCs w:val="28"/>
          <w:lang w:val="hr-HR"/>
        </w:rPr>
        <w:t>službeno ime</w:t>
      </w:r>
      <w:r w:rsidRPr="001A6E29">
        <w:rPr>
          <w:noProof w:val="0"/>
          <w:sz w:val="28"/>
          <w:szCs w:val="28"/>
          <w:lang w:val="hr-HR"/>
        </w:rPr>
        <w:t>, narodno ime, lokacija uzgoja,</w:t>
      </w:r>
      <w:r>
        <w:rPr>
          <w:noProof w:val="0"/>
          <w:sz w:val="28"/>
          <w:szCs w:val="28"/>
          <w:lang w:val="hr-HR"/>
        </w:rPr>
        <w:t xml:space="preserve"> cijena</w:t>
      </w:r>
      <w:r w:rsidRPr="001A6E29">
        <w:rPr>
          <w:noProof w:val="0"/>
          <w:sz w:val="28"/>
          <w:szCs w:val="28"/>
          <w:lang w:val="hr-HR"/>
        </w:rPr>
        <w:t>, upute za uzgoj, upotreba).</w:t>
      </w:r>
      <w:r w:rsidR="00BA5FF6">
        <w:rPr>
          <w:noProof w:val="0"/>
          <w:sz w:val="28"/>
          <w:szCs w:val="28"/>
          <w:lang w:val="hr-HR"/>
        </w:rPr>
        <w:t xml:space="preserve"> </w:t>
      </w:r>
      <w:r w:rsidR="00BA5FF6" w:rsidRPr="001A6E29">
        <w:rPr>
          <w:noProof w:val="0"/>
          <w:sz w:val="28"/>
          <w:szCs w:val="28"/>
          <w:lang w:val="hr-HR"/>
        </w:rPr>
        <w:t>U upute za uzgoj dodajemo: vrijeme sadnje, gnjojidba, orezivanje, berba,</w:t>
      </w:r>
      <w:r w:rsidR="00602BA4">
        <w:rPr>
          <w:noProof w:val="0"/>
          <w:sz w:val="28"/>
          <w:szCs w:val="28"/>
          <w:lang w:val="hr-HR"/>
        </w:rPr>
        <w:t xml:space="preserve"> </w:t>
      </w:r>
      <w:r w:rsidR="00BA5FF6" w:rsidRPr="001A6E29">
        <w:rPr>
          <w:noProof w:val="0"/>
          <w:sz w:val="28"/>
          <w:szCs w:val="28"/>
          <w:lang w:val="hr-HR"/>
        </w:rPr>
        <w:t xml:space="preserve">skladištenje. </w:t>
      </w:r>
    </w:p>
    <w:p w14:paraId="67182697" w14:textId="4241F5EE" w:rsidR="00BA5FF6" w:rsidRDefault="00BA5FF6" w:rsidP="00BA5FF6">
      <w:pPr>
        <w:rPr>
          <w:noProof w:val="0"/>
          <w:sz w:val="28"/>
          <w:szCs w:val="28"/>
          <w:lang w:val="hr-HR"/>
        </w:rPr>
      </w:pPr>
      <w:r w:rsidRPr="001A6E29">
        <w:rPr>
          <w:noProof w:val="0"/>
          <w:sz w:val="28"/>
          <w:szCs w:val="28"/>
          <w:lang w:val="hr-HR"/>
        </w:rPr>
        <w:t>Jedna biljka može imati</w:t>
      </w:r>
      <w:r>
        <w:rPr>
          <w:noProof w:val="0"/>
          <w:sz w:val="28"/>
          <w:szCs w:val="28"/>
          <w:lang w:val="hr-HR"/>
        </w:rPr>
        <w:t xml:space="preserve"> jednu ili</w:t>
      </w:r>
      <w:r w:rsidRPr="001A6E29">
        <w:rPr>
          <w:noProof w:val="0"/>
          <w:sz w:val="28"/>
          <w:szCs w:val="28"/>
          <w:lang w:val="hr-HR"/>
        </w:rPr>
        <w:t xml:space="preserve"> više upotreba, za svaku upotrebu nužno je unijeti komentar</w:t>
      </w:r>
      <w:r w:rsidR="00585359">
        <w:rPr>
          <w:noProof w:val="0"/>
          <w:sz w:val="28"/>
          <w:szCs w:val="28"/>
          <w:lang w:val="hr-HR"/>
        </w:rPr>
        <w:t xml:space="preserve"> koji će korisniku dati detaljnije informacije o upotrebi</w:t>
      </w:r>
      <w:r w:rsidRPr="001A6E29">
        <w:rPr>
          <w:noProof w:val="0"/>
          <w:sz w:val="28"/>
          <w:szCs w:val="28"/>
          <w:lang w:val="hr-HR"/>
        </w:rPr>
        <w:t>.</w:t>
      </w:r>
    </w:p>
    <w:p w14:paraId="53EAFE6B" w14:textId="792F41E2" w:rsidR="00B265A3" w:rsidRDefault="00B265A3" w:rsidP="00BA5FF6">
      <w:pPr>
        <w:rPr>
          <w:noProof w:val="0"/>
          <w:sz w:val="28"/>
          <w:szCs w:val="28"/>
          <w:lang w:val="hr-HR"/>
        </w:rPr>
      </w:pPr>
    </w:p>
    <w:p w14:paraId="24FF7456" w14:textId="77777777" w:rsidR="00B265A3" w:rsidRDefault="00B265A3" w:rsidP="00BA5FF6">
      <w:pPr>
        <w:rPr>
          <w:noProof w:val="0"/>
          <w:sz w:val="28"/>
          <w:szCs w:val="28"/>
          <w:lang w:val="hr-HR"/>
        </w:rPr>
      </w:pPr>
    </w:p>
    <w:p w14:paraId="7BD974AF" w14:textId="1F87AF45" w:rsidR="00BA5FF6" w:rsidRPr="001A6E29" w:rsidRDefault="00BA5FF6" w:rsidP="00BA5FF6">
      <w:pPr>
        <w:rPr>
          <w:noProof w:val="0"/>
          <w:sz w:val="28"/>
          <w:szCs w:val="28"/>
          <w:lang w:val="hr-HR"/>
        </w:rPr>
      </w:pPr>
      <w:r>
        <w:rPr>
          <w:noProof w:val="0"/>
          <w:sz w:val="28"/>
          <w:szCs w:val="28"/>
          <w:lang w:val="hr-HR"/>
        </w:rPr>
        <w:t>Evidentiramo</w:t>
      </w:r>
      <w:r w:rsidR="00A72F41">
        <w:rPr>
          <w:noProof w:val="0"/>
          <w:sz w:val="28"/>
          <w:szCs w:val="28"/>
          <w:lang w:val="hr-HR"/>
        </w:rPr>
        <w:t xml:space="preserve"> </w:t>
      </w:r>
      <w:r w:rsidR="00A72F41" w:rsidRPr="00B265A3">
        <w:rPr>
          <w:b/>
          <w:bCs/>
          <w:noProof w:val="0"/>
          <w:sz w:val="28"/>
          <w:szCs w:val="28"/>
          <w:lang w:val="hr-HR"/>
        </w:rPr>
        <w:t>narudžbe</w:t>
      </w:r>
      <w:r w:rsidR="00A72F41">
        <w:rPr>
          <w:noProof w:val="0"/>
          <w:sz w:val="28"/>
          <w:szCs w:val="28"/>
          <w:lang w:val="hr-HR"/>
        </w:rPr>
        <w:t xml:space="preserve"> i </w:t>
      </w:r>
      <w:r w:rsidR="00A72F41" w:rsidRPr="00B265A3">
        <w:rPr>
          <w:b/>
          <w:bCs/>
          <w:noProof w:val="0"/>
          <w:sz w:val="28"/>
          <w:szCs w:val="28"/>
          <w:lang w:val="hr-HR"/>
        </w:rPr>
        <w:t>prodaju</w:t>
      </w:r>
      <w:r w:rsidR="00A72F41">
        <w:rPr>
          <w:noProof w:val="0"/>
          <w:sz w:val="28"/>
          <w:szCs w:val="28"/>
          <w:lang w:val="hr-HR"/>
        </w:rPr>
        <w:t>.</w:t>
      </w:r>
      <w:r w:rsidR="00585359">
        <w:rPr>
          <w:noProof w:val="0"/>
          <w:sz w:val="28"/>
          <w:szCs w:val="28"/>
          <w:lang w:val="hr-HR"/>
        </w:rPr>
        <w:t xml:space="preserve"> </w:t>
      </w:r>
      <w:r w:rsidR="00A72F41">
        <w:rPr>
          <w:noProof w:val="0"/>
          <w:sz w:val="28"/>
          <w:szCs w:val="28"/>
          <w:lang w:val="hr-HR"/>
        </w:rPr>
        <w:t>Svaka narudžba ima k</w:t>
      </w:r>
      <w:r w:rsidR="00585359">
        <w:rPr>
          <w:noProof w:val="0"/>
          <w:sz w:val="28"/>
          <w:szCs w:val="28"/>
          <w:lang w:val="hr-HR"/>
        </w:rPr>
        <w:t>ategorij</w:t>
      </w:r>
      <w:r w:rsidR="00A72F41">
        <w:rPr>
          <w:noProof w:val="0"/>
          <w:sz w:val="28"/>
          <w:szCs w:val="28"/>
          <w:lang w:val="hr-HR"/>
        </w:rPr>
        <w:t>e</w:t>
      </w:r>
      <w:r w:rsidR="00585359">
        <w:rPr>
          <w:noProof w:val="0"/>
          <w:sz w:val="28"/>
          <w:szCs w:val="28"/>
          <w:lang w:val="hr-HR"/>
        </w:rPr>
        <w:t xml:space="preserve"> </w:t>
      </w:r>
      <w:r w:rsidR="00A72F41">
        <w:rPr>
          <w:noProof w:val="0"/>
          <w:sz w:val="28"/>
          <w:szCs w:val="28"/>
          <w:lang w:val="hr-HR"/>
        </w:rPr>
        <w:t>(kupac, količina, c</w:t>
      </w:r>
      <w:r w:rsidR="00585359">
        <w:rPr>
          <w:noProof w:val="0"/>
          <w:sz w:val="28"/>
          <w:szCs w:val="28"/>
          <w:lang w:val="hr-HR"/>
        </w:rPr>
        <w:t>i</w:t>
      </w:r>
      <w:r w:rsidR="00A72F41">
        <w:rPr>
          <w:noProof w:val="0"/>
          <w:sz w:val="28"/>
          <w:szCs w:val="28"/>
          <w:lang w:val="hr-HR"/>
        </w:rPr>
        <w:t>jena, vrijeme)</w:t>
      </w:r>
      <w:r w:rsidR="00585359">
        <w:rPr>
          <w:noProof w:val="0"/>
          <w:sz w:val="28"/>
          <w:szCs w:val="28"/>
          <w:lang w:val="hr-HR"/>
        </w:rPr>
        <w:t>.</w:t>
      </w:r>
    </w:p>
    <w:p w14:paraId="1B58BC52" w14:textId="28B6920C" w:rsidR="00BA5FF6" w:rsidRDefault="00A72F41" w:rsidP="00A9331E">
      <w:pPr>
        <w:rPr>
          <w:noProof w:val="0"/>
          <w:sz w:val="28"/>
          <w:szCs w:val="28"/>
          <w:lang w:val="hr-HR"/>
        </w:rPr>
      </w:pPr>
      <w:r>
        <w:rPr>
          <w:noProof w:val="0"/>
          <w:sz w:val="28"/>
          <w:szCs w:val="28"/>
          <w:lang w:val="hr-HR"/>
        </w:rPr>
        <w:t>Cilj je dobiti evidenciju</w:t>
      </w:r>
      <w:r w:rsidR="00585359">
        <w:rPr>
          <w:noProof w:val="0"/>
          <w:sz w:val="28"/>
          <w:szCs w:val="28"/>
          <w:lang w:val="hr-HR"/>
        </w:rPr>
        <w:t>;</w:t>
      </w:r>
      <w:r>
        <w:rPr>
          <w:noProof w:val="0"/>
          <w:sz w:val="28"/>
          <w:szCs w:val="28"/>
          <w:lang w:val="hr-HR"/>
        </w:rPr>
        <w:t xml:space="preserve"> koliko </w:t>
      </w:r>
      <w:r w:rsidR="004D534B">
        <w:rPr>
          <w:noProof w:val="0"/>
          <w:sz w:val="28"/>
          <w:szCs w:val="28"/>
          <w:lang w:val="hr-HR"/>
        </w:rPr>
        <w:t>je prodaja vezana za narudžbe</w:t>
      </w:r>
      <w:r>
        <w:rPr>
          <w:noProof w:val="0"/>
          <w:sz w:val="28"/>
          <w:szCs w:val="28"/>
          <w:lang w:val="hr-HR"/>
        </w:rPr>
        <w:t xml:space="preserve">, u kojoj </w:t>
      </w:r>
      <w:r w:rsidR="00585359">
        <w:rPr>
          <w:noProof w:val="0"/>
          <w:sz w:val="28"/>
          <w:szCs w:val="28"/>
          <w:lang w:val="hr-HR"/>
        </w:rPr>
        <w:t xml:space="preserve">smo </w:t>
      </w:r>
      <w:r>
        <w:rPr>
          <w:noProof w:val="0"/>
          <w:sz w:val="28"/>
          <w:szCs w:val="28"/>
          <w:lang w:val="hr-HR"/>
        </w:rPr>
        <w:t>mjeri realizirali narudžbe, kolik</w:t>
      </w:r>
      <w:r w:rsidR="00585359">
        <w:rPr>
          <w:noProof w:val="0"/>
          <w:sz w:val="28"/>
          <w:szCs w:val="28"/>
          <w:lang w:val="hr-HR"/>
        </w:rPr>
        <w:t>a je prodaja koja nije ostvarena preko</w:t>
      </w:r>
      <w:r>
        <w:rPr>
          <w:noProof w:val="0"/>
          <w:sz w:val="28"/>
          <w:szCs w:val="28"/>
          <w:lang w:val="hr-HR"/>
        </w:rPr>
        <w:t xml:space="preserve"> narudžbi.</w:t>
      </w:r>
    </w:p>
    <w:p w14:paraId="7578E6DF" w14:textId="0DF8DECA" w:rsidR="00A72F41" w:rsidRDefault="00A72F41" w:rsidP="00A9331E">
      <w:pPr>
        <w:rPr>
          <w:noProof w:val="0"/>
          <w:sz w:val="28"/>
          <w:szCs w:val="28"/>
          <w:lang w:val="hr-HR"/>
        </w:rPr>
      </w:pPr>
      <w:r>
        <w:rPr>
          <w:noProof w:val="0"/>
          <w:sz w:val="28"/>
          <w:szCs w:val="28"/>
          <w:lang w:val="hr-HR"/>
        </w:rPr>
        <w:t>Uz takvu evidenciju korisnik bi mogao izraditi izvještaje koji bi mu mogli pomoći u</w:t>
      </w:r>
      <w:r w:rsidR="004D534B">
        <w:rPr>
          <w:noProof w:val="0"/>
          <w:sz w:val="28"/>
          <w:szCs w:val="28"/>
          <w:lang w:val="hr-HR"/>
        </w:rPr>
        <w:t xml:space="preserve"> </w:t>
      </w:r>
      <w:r>
        <w:rPr>
          <w:noProof w:val="0"/>
          <w:sz w:val="28"/>
          <w:szCs w:val="28"/>
          <w:lang w:val="hr-HR"/>
        </w:rPr>
        <w:t xml:space="preserve">donošenju </w:t>
      </w:r>
      <w:r w:rsidR="00585359">
        <w:rPr>
          <w:noProof w:val="0"/>
          <w:sz w:val="28"/>
          <w:szCs w:val="28"/>
          <w:lang w:val="hr-HR"/>
        </w:rPr>
        <w:t>određenih</w:t>
      </w:r>
      <w:r>
        <w:rPr>
          <w:noProof w:val="0"/>
          <w:sz w:val="28"/>
          <w:szCs w:val="28"/>
          <w:lang w:val="hr-HR"/>
        </w:rPr>
        <w:t xml:space="preserve"> poslovn</w:t>
      </w:r>
      <w:r w:rsidR="00585359">
        <w:rPr>
          <w:noProof w:val="0"/>
          <w:sz w:val="28"/>
          <w:szCs w:val="28"/>
          <w:lang w:val="hr-HR"/>
        </w:rPr>
        <w:t>ih</w:t>
      </w:r>
      <w:r>
        <w:rPr>
          <w:noProof w:val="0"/>
          <w:sz w:val="28"/>
          <w:szCs w:val="28"/>
          <w:lang w:val="hr-HR"/>
        </w:rPr>
        <w:t xml:space="preserve"> odluk</w:t>
      </w:r>
      <w:r w:rsidR="00585359">
        <w:rPr>
          <w:noProof w:val="0"/>
          <w:sz w:val="28"/>
          <w:szCs w:val="28"/>
          <w:lang w:val="hr-HR"/>
        </w:rPr>
        <w:t>a</w:t>
      </w:r>
      <w:r w:rsidR="004D534B">
        <w:rPr>
          <w:noProof w:val="0"/>
          <w:sz w:val="28"/>
          <w:szCs w:val="28"/>
          <w:lang w:val="hr-HR"/>
        </w:rPr>
        <w:t>.</w:t>
      </w:r>
    </w:p>
    <w:p w14:paraId="0152AC47" w14:textId="77777777" w:rsidR="000D1CF8" w:rsidRDefault="004D534B" w:rsidP="00A9331E">
      <w:pPr>
        <w:rPr>
          <w:noProof w:val="0"/>
          <w:sz w:val="28"/>
          <w:szCs w:val="28"/>
          <w:lang w:val="hr-HR"/>
        </w:rPr>
      </w:pPr>
      <w:r>
        <w:rPr>
          <w:noProof w:val="0"/>
          <w:sz w:val="28"/>
          <w:szCs w:val="28"/>
          <w:lang w:val="hr-HR"/>
        </w:rPr>
        <w:t>Aplikacija bi trebala omogu</w:t>
      </w:r>
      <w:r w:rsidR="003C3476">
        <w:rPr>
          <w:noProof w:val="0"/>
          <w:sz w:val="28"/>
          <w:szCs w:val="28"/>
          <w:lang w:val="hr-HR"/>
        </w:rPr>
        <w:t>ći</w:t>
      </w:r>
      <w:r>
        <w:rPr>
          <w:noProof w:val="0"/>
          <w:sz w:val="28"/>
          <w:szCs w:val="28"/>
          <w:lang w:val="hr-HR"/>
        </w:rPr>
        <w:t>ti</w:t>
      </w:r>
      <w:r w:rsidR="00585359">
        <w:rPr>
          <w:noProof w:val="0"/>
          <w:sz w:val="28"/>
          <w:szCs w:val="28"/>
          <w:lang w:val="hr-HR"/>
        </w:rPr>
        <w:t xml:space="preserve"> </w:t>
      </w:r>
      <w:r>
        <w:rPr>
          <w:noProof w:val="0"/>
          <w:sz w:val="28"/>
          <w:szCs w:val="28"/>
          <w:lang w:val="hr-HR"/>
        </w:rPr>
        <w:t xml:space="preserve">evidentiranje </w:t>
      </w:r>
      <w:r w:rsidRPr="00B265A3">
        <w:rPr>
          <w:b/>
          <w:bCs/>
          <w:noProof w:val="0"/>
          <w:sz w:val="28"/>
          <w:szCs w:val="28"/>
          <w:lang w:val="hr-HR"/>
        </w:rPr>
        <w:t>lokacija</w:t>
      </w:r>
      <w:r>
        <w:rPr>
          <w:noProof w:val="0"/>
          <w:sz w:val="28"/>
          <w:szCs w:val="28"/>
          <w:lang w:val="hr-HR"/>
        </w:rPr>
        <w:t xml:space="preserve"> </w:t>
      </w:r>
      <w:r w:rsidR="00585359">
        <w:rPr>
          <w:noProof w:val="0"/>
          <w:sz w:val="28"/>
          <w:szCs w:val="28"/>
          <w:lang w:val="hr-HR"/>
        </w:rPr>
        <w:t>na kojima</w:t>
      </w:r>
      <w:r>
        <w:rPr>
          <w:noProof w:val="0"/>
          <w:sz w:val="28"/>
          <w:szCs w:val="28"/>
          <w:lang w:val="hr-HR"/>
        </w:rPr>
        <w:t xml:space="preserve"> se uzgajaju biljke,</w:t>
      </w:r>
      <w:r w:rsidR="003C3476">
        <w:rPr>
          <w:noProof w:val="0"/>
          <w:sz w:val="28"/>
          <w:szCs w:val="28"/>
          <w:lang w:val="hr-HR"/>
        </w:rPr>
        <w:t xml:space="preserve"> te lokacije mogu bit razvrstane po vrsti tla, vrsti terena</w:t>
      </w:r>
      <w:r w:rsidR="00585359">
        <w:rPr>
          <w:noProof w:val="0"/>
          <w:sz w:val="28"/>
          <w:szCs w:val="28"/>
          <w:lang w:val="hr-HR"/>
        </w:rPr>
        <w:t>, itd.</w:t>
      </w:r>
      <w:r w:rsidR="003C3476">
        <w:rPr>
          <w:noProof w:val="0"/>
          <w:sz w:val="28"/>
          <w:szCs w:val="28"/>
          <w:lang w:val="hr-HR"/>
        </w:rPr>
        <w:t xml:space="preserve"> </w:t>
      </w:r>
    </w:p>
    <w:p w14:paraId="4B61F842" w14:textId="1DBD46D2" w:rsidR="00B265A3" w:rsidRDefault="00585359" w:rsidP="00A9331E">
      <w:pPr>
        <w:rPr>
          <w:noProof w:val="0"/>
          <w:sz w:val="28"/>
          <w:szCs w:val="28"/>
          <w:lang w:val="hr-HR"/>
        </w:rPr>
      </w:pPr>
      <w:r>
        <w:rPr>
          <w:noProof w:val="0"/>
          <w:sz w:val="28"/>
          <w:szCs w:val="28"/>
          <w:lang w:val="hr-HR"/>
        </w:rPr>
        <w:t>Z</w:t>
      </w:r>
      <w:r w:rsidR="003C3476">
        <w:rPr>
          <w:noProof w:val="0"/>
          <w:sz w:val="28"/>
          <w:szCs w:val="28"/>
          <w:lang w:val="hr-HR"/>
        </w:rPr>
        <w:t xml:space="preserve">a svaku lokaciju bi trebalo voditi evidenciju o </w:t>
      </w:r>
      <w:r w:rsidR="003C3476" w:rsidRPr="00B265A3">
        <w:rPr>
          <w:b/>
          <w:bCs/>
          <w:noProof w:val="0"/>
          <w:sz w:val="28"/>
          <w:szCs w:val="28"/>
          <w:lang w:val="hr-HR"/>
        </w:rPr>
        <w:t>mikrolokacijama</w:t>
      </w:r>
      <w:r w:rsidR="003C3476">
        <w:rPr>
          <w:noProof w:val="0"/>
          <w:sz w:val="28"/>
          <w:szCs w:val="28"/>
          <w:lang w:val="hr-HR"/>
        </w:rPr>
        <w:t>.</w:t>
      </w:r>
    </w:p>
    <w:p w14:paraId="254F6907" w14:textId="460AB5B7" w:rsidR="003C3476" w:rsidRDefault="003C3476" w:rsidP="00A9331E">
      <w:pPr>
        <w:rPr>
          <w:noProof w:val="0"/>
          <w:sz w:val="28"/>
          <w:szCs w:val="28"/>
          <w:lang w:val="hr-HR"/>
        </w:rPr>
      </w:pPr>
      <w:r>
        <w:rPr>
          <w:noProof w:val="0"/>
          <w:sz w:val="28"/>
          <w:szCs w:val="28"/>
          <w:lang w:val="hr-HR"/>
        </w:rPr>
        <w:lastRenderedPageBreak/>
        <w:t xml:space="preserve">Za mikrolokacije evidentiramo </w:t>
      </w:r>
      <w:r w:rsidR="000D1CF8">
        <w:rPr>
          <w:noProof w:val="0"/>
          <w:sz w:val="28"/>
          <w:szCs w:val="28"/>
          <w:lang w:val="hr-HR"/>
        </w:rPr>
        <w:t>vrste biljaka koje</w:t>
      </w:r>
      <w:r>
        <w:rPr>
          <w:noProof w:val="0"/>
          <w:sz w:val="28"/>
          <w:szCs w:val="28"/>
          <w:lang w:val="hr-HR"/>
        </w:rPr>
        <w:t xml:space="preserve"> se sad</w:t>
      </w:r>
      <w:r w:rsidR="000D1CF8">
        <w:rPr>
          <w:noProof w:val="0"/>
          <w:sz w:val="28"/>
          <w:szCs w:val="28"/>
          <w:lang w:val="hr-HR"/>
        </w:rPr>
        <w:t>e</w:t>
      </w:r>
      <w:r>
        <w:rPr>
          <w:noProof w:val="0"/>
          <w:sz w:val="28"/>
          <w:szCs w:val="28"/>
          <w:lang w:val="hr-HR"/>
        </w:rPr>
        <w:t xml:space="preserve"> i </w:t>
      </w:r>
      <w:r w:rsidR="000D1CF8">
        <w:rPr>
          <w:noProof w:val="0"/>
          <w:sz w:val="28"/>
          <w:szCs w:val="28"/>
          <w:lang w:val="hr-HR"/>
        </w:rPr>
        <w:t>vremenski period u kojem</w:t>
      </w:r>
      <w:r>
        <w:rPr>
          <w:noProof w:val="0"/>
          <w:sz w:val="28"/>
          <w:szCs w:val="28"/>
          <w:lang w:val="hr-HR"/>
        </w:rPr>
        <w:t xml:space="preserve"> se sad</w:t>
      </w:r>
      <w:r w:rsidR="000D1CF8">
        <w:rPr>
          <w:noProof w:val="0"/>
          <w:sz w:val="28"/>
          <w:szCs w:val="28"/>
          <w:lang w:val="hr-HR"/>
        </w:rPr>
        <w:t>e</w:t>
      </w:r>
      <w:r w:rsidR="00B03F8B">
        <w:rPr>
          <w:noProof w:val="0"/>
          <w:sz w:val="28"/>
          <w:szCs w:val="28"/>
          <w:lang w:val="hr-HR"/>
        </w:rPr>
        <w:t>, je</w:t>
      </w:r>
      <w:r w:rsidR="000D1CF8">
        <w:rPr>
          <w:noProof w:val="0"/>
          <w:sz w:val="28"/>
          <w:szCs w:val="28"/>
          <w:lang w:val="hr-HR"/>
        </w:rPr>
        <w:t xml:space="preserve"> </w:t>
      </w:r>
      <w:r w:rsidR="00B03F8B">
        <w:rPr>
          <w:noProof w:val="0"/>
          <w:sz w:val="28"/>
          <w:szCs w:val="28"/>
          <w:lang w:val="hr-HR"/>
        </w:rPr>
        <w:t xml:space="preserve">li </w:t>
      </w:r>
      <w:r w:rsidR="000D1CF8">
        <w:rPr>
          <w:noProof w:val="0"/>
          <w:sz w:val="28"/>
          <w:szCs w:val="28"/>
          <w:lang w:val="hr-HR"/>
        </w:rPr>
        <w:t xml:space="preserve">u pitanju </w:t>
      </w:r>
      <w:r w:rsidR="00B03F8B">
        <w:rPr>
          <w:noProof w:val="0"/>
          <w:sz w:val="28"/>
          <w:szCs w:val="28"/>
          <w:lang w:val="hr-HR"/>
        </w:rPr>
        <w:t>plastenik, staklenik ili oranica, vodimo evidenciju i o pro</w:t>
      </w:r>
      <w:r w:rsidR="000D1CF8">
        <w:rPr>
          <w:noProof w:val="0"/>
          <w:sz w:val="28"/>
          <w:szCs w:val="28"/>
          <w:lang w:val="hr-HR"/>
        </w:rPr>
        <w:t>š</w:t>
      </w:r>
      <w:r w:rsidR="00B03F8B">
        <w:rPr>
          <w:noProof w:val="0"/>
          <w:sz w:val="28"/>
          <w:szCs w:val="28"/>
          <w:lang w:val="hr-HR"/>
        </w:rPr>
        <w:t>lim sadnjama kao i o budu</w:t>
      </w:r>
      <w:r w:rsidR="000D1CF8">
        <w:rPr>
          <w:noProof w:val="0"/>
          <w:sz w:val="28"/>
          <w:szCs w:val="28"/>
          <w:lang w:val="hr-HR"/>
        </w:rPr>
        <w:t>ć</w:t>
      </w:r>
      <w:r w:rsidR="00B03F8B">
        <w:rPr>
          <w:noProof w:val="0"/>
          <w:sz w:val="28"/>
          <w:szCs w:val="28"/>
          <w:lang w:val="hr-HR"/>
        </w:rPr>
        <w:t>em planu sadnje.</w:t>
      </w:r>
    </w:p>
    <w:p w14:paraId="70BFB8C7" w14:textId="6053935F" w:rsidR="00B03F8B" w:rsidRDefault="00B03F8B" w:rsidP="00A9331E">
      <w:pPr>
        <w:rPr>
          <w:noProof w:val="0"/>
          <w:sz w:val="28"/>
          <w:szCs w:val="28"/>
          <w:lang w:val="hr-HR"/>
        </w:rPr>
      </w:pPr>
      <w:r>
        <w:rPr>
          <w:noProof w:val="0"/>
          <w:sz w:val="28"/>
          <w:szCs w:val="28"/>
          <w:lang w:val="hr-HR"/>
        </w:rPr>
        <w:t>Dodatak malo nižeg prioriteta bi bila</w:t>
      </w:r>
      <w:r w:rsidR="0028487C">
        <w:rPr>
          <w:noProof w:val="0"/>
          <w:sz w:val="28"/>
          <w:szCs w:val="28"/>
          <w:lang w:val="hr-HR"/>
        </w:rPr>
        <w:t xml:space="preserve"> evidencija</w:t>
      </w:r>
      <w:r>
        <w:rPr>
          <w:noProof w:val="0"/>
          <w:sz w:val="28"/>
          <w:szCs w:val="28"/>
          <w:lang w:val="hr-HR"/>
        </w:rPr>
        <w:t xml:space="preserve"> </w:t>
      </w:r>
      <w:r w:rsidR="000D1CF8">
        <w:rPr>
          <w:noProof w:val="0"/>
          <w:sz w:val="28"/>
          <w:szCs w:val="28"/>
          <w:lang w:val="hr-HR"/>
        </w:rPr>
        <w:t>vrste i količine</w:t>
      </w:r>
      <w:r>
        <w:rPr>
          <w:noProof w:val="0"/>
          <w:sz w:val="28"/>
          <w:szCs w:val="28"/>
          <w:lang w:val="hr-HR"/>
        </w:rPr>
        <w:t xml:space="preserve"> ubrano</w:t>
      </w:r>
      <w:r w:rsidR="000D1CF8">
        <w:rPr>
          <w:noProof w:val="0"/>
          <w:sz w:val="28"/>
          <w:szCs w:val="28"/>
          <w:lang w:val="hr-HR"/>
        </w:rPr>
        <w:t>g ploda.</w:t>
      </w:r>
    </w:p>
    <w:p w14:paraId="01C818A4" w14:textId="509954C6" w:rsidR="0028487C" w:rsidRDefault="0028487C" w:rsidP="00A9331E">
      <w:pPr>
        <w:rPr>
          <w:noProof w:val="0"/>
          <w:sz w:val="28"/>
          <w:szCs w:val="28"/>
          <w:lang w:val="hr-HR"/>
        </w:rPr>
      </w:pPr>
    </w:p>
    <w:p w14:paraId="534E12C8" w14:textId="33F31F94" w:rsidR="0028487C" w:rsidRDefault="0028487C" w:rsidP="00A9331E">
      <w:pPr>
        <w:rPr>
          <w:noProof w:val="0"/>
          <w:sz w:val="28"/>
          <w:szCs w:val="28"/>
          <w:lang w:val="hr-HR"/>
        </w:rPr>
      </w:pPr>
      <w:r>
        <w:rPr>
          <w:noProof w:val="0"/>
          <w:sz w:val="28"/>
          <w:szCs w:val="28"/>
          <w:lang w:val="hr-HR"/>
        </w:rPr>
        <w:t>Vodimo</w:t>
      </w:r>
      <w:r w:rsidR="000D1CF8">
        <w:rPr>
          <w:noProof w:val="0"/>
          <w:sz w:val="28"/>
          <w:szCs w:val="28"/>
          <w:lang w:val="hr-HR"/>
        </w:rPr>
        <w:t xml:space="preserve"> </w:t>
      </w:r>
      <w:r>
        <w:rPr>
          <w:noProof w:val="0"/>
          <w:sz w:val="28"/>
          <w:szCs w:val="28"/>
          <w:lang w:val="hr-HR"/>
        </w:rPr>
        <w:t xml:space="preserve">evidenciju </w:t>
      </w:r>
      <w:r w:rsidRPr="00B265A3">
        <w:rPr>
          <w:b/>
          <w:bCs/>
          <w:noProof w:val="0"/>
          <w:sz w:val="28"/>
          <w:szCs w:val="28"/>
          <w:lang w:val="hr-HR"/>
        </w:rPr>
        <w:t>troškova</w:t>
      </w:r>
      <w:r>
        <w:rPr>
          <w:noProof w:val="0"/>
          <w:sz w:val="28"/>
          <w:szCs w:val="28"/>
          <w:lang w:val="hr-HR"/>
        </w:rPr>
        <w:t xml:space="preserve"> (materijal, rad, ostali troškovi), s ciljem detektiranja najvećih troškova i smanjenj</w:t>
      </w:r>
      <w:r w:rsidR="000D1CF8">
        <w:rPr>
          <w:noProof w:val="0"/>
          <w:sz w:val="28"/>
          <w:szCs w:val="28"/>
          <w:lang w:val="hr-HR"/>
        </w:rPr>
        <w:t>a nepotrebnih</w:t>
      </w:r>
      <w:r>
        <w:rPr>
          <w:noProof w:val="0"/>
          <w:sz w:val="28"/>
          <w:szCs w:val="28"/>
          <w:lang w:val="hr-HR"/>
        </w:rPr>
        <w:t xml:space="preserve"> troškova.</w:t>
      </w:r>
    </w:p>
    <w:p w14:paraId="6FFE7827" w14:textId="044FEA1E" w:rsidR="00B03F8B" w:rsidRDefault="0028487C" w:rsidP="00A9331E">
      <w:pPr>
        <w:rPr>
          <w:noProof w:val="0"/>
          <w:sz w:val="28"/>
          <w:szCs w:val="28"/>
          <w:lang w:val="hr-HR"/>
        </w:rPr>
      </w:pPr>
      <w:r>
        <w:rPr>
          <w:noProof w:val="0"/>
          <w:sz w:val="28"/>
          <w:szCs w:val="28"/>
          <w:lang w:val="hr-HR"/>
        </w:rPr>
        <w:t xml:space="preserve">Sustav bi trebao pružati različite </w:t>
      </w:r>
      <w:r w:rsidRPr="00B265A3">
        <w:rPr>
          <w:b/>
          <w:bCs/>
          <w:noProof w:val="0"/>
          <w:sz w:val="28"/>
          <w:szCs w:val="28"/>
          <w:lang w:val="hr-HR"/>
        </w:rPr>
        <w:t>izvještaje</w:t>
      </w:r>
      <w:r>
        <w:rPr>
          <w:noProof w:val="0"/>
          <w:sz w:val="28"/>
          <w:szCs w:val="28"/>
          <w:lang w:val="hr-HR"/>
        </w:rPr>
        <w:t xml:space="preserve">: trebao bi nam omogućiti stvaranje izvještaja o rashodima i prihodima </w:t>
      </w:r>
      <w:r w:rsidR="00B265A3">
        <w:rPr>
          <w:noProof w:val="0"/>
          <w:sz w:val="28"/>
          <w:szCs w:val="28"/>
          <w:lang w:val="hr-HR"/>
        </w:rPr>
        <w:t>po kategorijama, izvještaje o urodu,</w:t>
      </w:r>
      <w:r w:rsidR="000D1CF8">
        <w:rPr>
          <w:noProof w:val="0"/>
          <w:sz w:val="28"/>
          <w:szCs w:val="28"/>
          <w:lang w:val="hr-HR"/>
        </w:rPr>
        <w:t xml:space="preserve"> </w:t>
      </w:r>
      <w:r w:rsidR="00B265A3">
        <w:rPr>
          <w:noProof w:val="0"/>
          <w:sz w:val="28"/>
          <w:szCs w:val="28"/>
          <w:lang w:val="hr-HR"/>
        </w:rPr>
        <w:t>popis narudžbi, popis prodaje po mjesecu, izvještaj o kupcima</w:t>
      </w:r>
      <w:r w:rsidR="000D1CF8">
        <w:rPr>
          <w:noProof w:val="0"/>
          <w:sz w:val="28"/>
          <w:szCs w:val="28"/>
          <w:lang w:val="hr-HR"/>
        </w:rPr>
        <w:t>, itd.</w:t>
      </w:r>
    </w:p>
    <w:p w14:paraId="335382F5" w14:textId="624E49BD" w:rsidR="00B265A3" w:rsidRDefault="00B265A3" w:rsidP="00A9331E">
      <w:pPr>
        <w:rPr>
          <w:noProof w:val="0"/>
          <w:sz w:val="28"/>
          <w:szCs w:val="28"/>
          <w:lang w:val="hr-HR"/>
        </w:rPr>
      </w:pPr>
      <w:r>
        <w:rPr>
          <w:noProof w:val="0"/>
          <w:sz w:val="28"/>
          <w:szCs w:val="28"/>
          <w:lang w:val="hr-HR"/>
        </w:rPr>
        <w:t>Za</w:t>
      </w:r>
      <w:r w:rsidR="00FF360D">
        <w:rPr>
          <w:noProof w:val="0"/>
          <w:sz w:val="28"/>
          <w:szCs w:val="28"/>
          <w:lang w:val="hr-HR"/>
        </w:rPr>
        <w:t xml:space="preserve"> svaku </w:t>
      </w:r>
      <w:r>
        <w:rPr>
          <w:noProof w:val="0"/>
          <w:sz w:val="28"/>
          <w:szCs w:val="28"/>
          <w:lang w:val="hr-HR"/>
        </w:rPr>
        <w:t>kategorij</w:t>
      </w:r>
      <w:r w:rsidR="00FF360D">
        <w:rPr>
          <w:noProof w:val="0"/>
          <w:sz w:val="28"/>
          <w:szCs w:val="28"/>
          <w:lang w:val="hr-HR"/>
        </w:rPr>
        <w:t>u aplikacija</w:t>
      </w:r>
      <w:r>
        <w:rPr>
          <w:noProof w:val="0"/>
          <w:sz w:val="28"/>
          <w:szCs w:val="28"/>
          <w:lang w:val="hr-HR"/>
        </w:rPr>
        <w:t xml:space="preserve"> bi trebal</w:t>
      </w:r>
      <w:r w:rsidR="00FF360D">
        <w:rPr>
          <w:noProof w:val="0"/>
          <w:sz w:val="28"/>
          <w:szCs w:val="28"/>
          <w:lang w:val="hr-HR"/>
        </w:rPr>
        <w:t>a</w:t>
      </w:r>
      <w:r>
        <w:rPr>
          <w:noProof w:val="0"/>
          <w:sz w:val="28"/>
          <w:szCs w:val="28"/>
          <w:lang w:val="hr-HR"/>
        </w:rPr>
        <w:t xml:space="preserve"> imati </w:t>
      </w:r>
      <w:r w:rsidR="00FF360D">
        <w:rPr>
          <w:noProof w:val="0"/>
          <w:sz w:val="28"/>
          <w:szCs w:val="28"/>
          <w:lang w:val="hr-HR"/>
        </w:rPr>
        <w:t>određenu</w:t>
      </w:r>
      <w:r>
        <w:rPr>
          <w:noProof w:val="0"/>
          <w:sz w:val="28"/>
          <w:szCs w:val="28"/>
          <w:lang w:val="hr-HR"/>
        </w:rPr>
        <w:t xml:space="preserve"> vrstu izvještaja.</w:t>
      </w:r>
    </w:p>
    <w:p w14:paraId="5119150C" w14:textId="0A95355E" w:rsidR="00B265A3" w:rsidRDefault="00B265A3" w:rsidP="00A9331E">
      <w:pPr>
        <w:rPr>
          <w:noProof w:val="0"/>
          <w:sz w:val="28"/>
          <w:szCs w:val="28"/>
          <w:lang w:val="hr-HR"/>
        </w:rPr>
      </w:pPr>
    </w:p>
    <w:p w14:paraId="3EF24DFD" w14:textId="08CA512B" w:rsidR="00BA5FF6" w:rsidRPr="001A6E29" w:rsidRDefault="00BA5FF6" w:rsidP="00A9331E">
      <w:pPr>
        <w:rPr>
          <w:noProof w:val="0"/>
          <w:sz w:val="28"/>
          <w:szCs w:val="28"/>
          <w:lang w:val="hr-HR"/>
        </w:rPr>
      </w:pPr>
    </w:p>
    <w:p w14:paraId="7D4FE895" w14:textId="07BAF685" w:rsidR="00A9331E" w:rsidRDefault="00A9331E" w:rsidP="00D42A83">
      <w:pPr>
        <w:rPr>
          <w:noProof w:val="0"/>
          <w:sz w:val="28"/>
          <w:szCs w:val="28"/>
          <w:lang w:val="hr-HR"/>
        </w:rPr>
      </w:pPr>
    </w:p>
    <w:p w14:paraId="2D66D1E8" w14:textId="5C8F783D" w:rsidR="00A9331E" w:rsidRDefault="00A9331E" w:rsidP="00D42A83">
      <w:pPr>
        <w:rPr>
          <w:noProof w:val="0"/>
          <w:sz w:val="28"/>
          <w:szCs w:val="28"/>
          <w:lang w:val="hr-HR"/>
        </w:rPr>
      </w:pPr>
    </w:p>
    <w:p w14:paraId="0C70E987" w14:textId="77777777" w:rsidR="00CE4066" w:rsidRDefault="00CE4066" w:rsidP="00D42A83">
      <w:pPr>
        <w:rPr>
          <w:noProof w:val="0"/>
          <w:lang w:val="hr-HR"/>
        </w:rPr>
      </w:pPr>
    </w:p>
    <w:p w14:paraId="62BB874E" w14:textId="77777777" w:rsidR="00CE4066" w:rsidRDefault="00CE4066" w:rsidP="00D42A83">
      <w:pPr>
        <w:rPr>
          <w:noProof w:val="0"/>
          <w:lang w:val="hr-HR"/>
        </w:rPr>
      </w:pPr>
    </w:p>
    <w:p w14:paraId="4F42A792" w14:textId="77777777" w:rsidR="00CE4066" w:rsidRDefault="00CE4066" w:rsidP="00D42A83">
      <w:pPr>
        <w:rPr>
          <w:noProof w:val="0"/>
          <w:lang w:val="hr-HR"/>
        </w:rPr>
      </w:pPr>
    </w:p>
    <w:p w14:paraId="4B23614F" w14:textId="77777777" w:rsidR="00CE4066" w:rsidRDefault="00CE4066" w:rsidP="00D42A83">
      <w:pPr>
        <w:rPr>
          <w:noProof w:val="0"/>
          <w:lang w:val="hr-HR"/>
        </w:rPr>
      </w:pPr>
    </w:p>
    <w:p w14:paraId="2758E24D" w14:textId="77777777" w:rsidR="00D42A83" w:rsidRDefault="00D42A83" w:rsidP="00D42A83">
      <w:pPr>
        <w:rPr>
          <w:noProof w:val="0"/>
          <w:lang w:val="hr-HR"/>
        </w:rPr>
      </w:pPr>
    </w:p>
    <w:p w14:paraId="17EE6C35" w14:textId="192D20BB" w:rsidR="00D42A83" w:rsidRDefault="00D42A83" w:rsidP="00D42A83">
      <w:pPr>
        <w:jc w:val="right"/>
        <w:outlineLvl w:val="0"/>
        <w:rPr>
          <w:b/>
          <w:noProof w:val="0"/>
          <w:lang w:val="hr-HR"/>
        </w:rPr>
      </w:pPr>
      <w:r>
        <w:rPr>
          <w:b/>
          <w:noProof w:val="0"/>
          <w:lang w:val="hr-HR"/>
        </w:rPr>
        <w:t>Sastavio:</w:t>
      </w:r>
      <w:r w:rsidR="00FF360D">
        <w:rPr>
          <w:b/>
          <w:noProof w:val="0"/>
          <w:lang w:val="hr-HR"/>
        </w:rPr>
        <w:t xml:space="preserve"> </w:t>
      </w:r>
      <w:r w:rsidR="00CE4066">
        <w:rPr>
          <w:b/>
          <w:noProof w:val="0"/>
          <w:lang w:val="hr-HR"/>
        </w:rPr>
        <w:t>Ante Gali</w:t>
      </w:r>
      <w:r w:rsidR="00431352">
        <w:rPr>
          <w:b/>
          <w:noProof w:val="0"/>
          <w:lang w:val="hr-HR"/>
        </w:rPr>
        <w:t>ć</w:t>
      </w:r>
    </w:p>
    <w:p w14:paraId="30B9E4A1" w14:textId="77777777" w:rsidR="00D42A83" w:rsidRDefault="00D42A83" w:rsidP="00D42A83">
      <w:pPr>
        <w:jc w:val="right"/>
        <w:rPr>
          <w:noProof w:val="0"/>
          <w:lang w:val="hr-HR"/>
        </w:rPr>
      </w:pPr>
    </w:p>
    <w:p w14:paraId="6684B0E1" w14:textId="77777777" w:rsidR="00D42A83" w:rsidRDefault="00D42A83" w:rsidP="00D42A83">
      <w:pPr>
        <w:jc w:val="right"/>
        <w:rPr>
          <w:noProof w:val="0"/>
          <w:lang w:val="hr-HR"/>
        </w:rPr>
      </w:pPr>
    </w:p>
    <w:p w14:paraId="0B829104" w14:textId="77777777" w:rsidR="00D42A83" w:rsidRPr="00F71B09" w:rsidRDefault="00D42A83" w:rsidP="00FF360D">
      <w:pPr>
        <w:jc w:val="right"/>
        <w:rPr>
          <w:b/>
          <w:noProof w:val="0"/>
          <w:lang w:val="hr-HR"/>
        </w:rPr>
      </w:pPr>
      <w:r w:rsidRPr="00F71B09">
        <w:rPr>
          <w:b/>
          <w:noProof w:val="0"/>
          <w:lang w:val="hr-HR"/>
        </w:rPr>
        <w:t>Autorizirao:</w:t>
      </w:r>
    </w:p>
    <w:p w14:paraId="2B0201CC" w14:textId="77777777" w:rsidR="0022220F" w:rsidRDefault="0022220F" w:rsidP="0022220F">
      <w:pPr>
        <w:pStyle w:val="Odlomak"/>
      </w:pPr>
    </w:p>
    <w:p w14:paraId="070BC38F" w14:textId="77777777" w:rsidR="0022220F" w:rsidRPr="001009D0" w:rsidRDefault="0022220F" w:rsidP="0022220F">
      <w:pPr>
        <w:pStyle w:val="Odlomak"/>
        <w:rPr>
          <w:lang w:val="pl-PL"/>
        </w:rPr>
      </w:pPr>
      <w:r w:rsidRPr="001009D0">
        <w:rPr>
          <w:lang w:val="pl-PL"/>
        </w:rPr>
        <w:t>Prikupljena dokumentacija</w:t>
      </w:r>
    </w:p>
    <w:p w14:paraId="6959ED42" w14:textId="77777777" w:rsidR="0022220F" w:rsidRPr="001009D0" w:rsidRDefault="0022220F" w:rsidP="0022220F">
      <w:pPr>
        <w:rPr>
          <w:lang w:val="pl-PL"/>
        </w:rPr>
      </w:pPr>
    </w:p>
    <w:p w14:paraId="39EFF28A" w14:textId="77777777" w:rsidR="0022220F" w:rsidRPr="001009D0" w:rsidRDefault="0022220F" w:rsidP="0022220F">
      <w:pPr>
        <w:pStyle w:val="Odlomak"/>
        <w:rPr>
          <w:lang w:val="pl-PL"/>
        </w:rPr>
      </w:pPr>
      <w:r w:rsidRPr="001009D0">
        <w:rPr>
          <w:lang w:val="pl-PL"/>
        </w:rPr>
        <w:t>Nadopuna informacija</w:t>
      </w:r>
    </w:p>
    <w:p w14:paraId="453871BF" w14:textId="77777777" w:rsidR="0022220F" w:rsidRPr="001009D0" w:rsidRDefault="0022220F" w:rsidP="0022220F">
      <w:pPr>
        <w:pStyle w:val="Odlomak"/>
        <w:rPr>
          <w:lang w:val="pl-PL"/>
        </w:rPr>
      </w:pPr>
    </w:p>
    <w:p w14:paraId="21708F85" w14:textId="77777777" w:rsidR="0022220F" w:rsidRDefault="0022220F" w:rsidP="0022220F">
      <w:pPr>
        <w:pStyle w:val="Odlomak"/>
        <w:rPr>
          <w:lang w:val="hr-HR"/>
        </w:rPr>
      </w:pPr>
      <w:r w:rsidRPr="001009D0">
        <w:rPr>
          <w:lang w:val="pl-PL"/>
        </w:rPr>
        <w:t>Zaklju</w:t>
      </w:r>
      <w:r>
        <w:rPr>
          <w:lang w:val="hr-HR"/>
        </w:rPr>
        <w:t>čci i prijedlozi</w:t>
      </w:r>
    </w:p>
    <w:p w14:paraId="763EA0B4" w14:textId="77777777" w:rsidR="0022220F" w:rsidRDefault="0022220F" w:rsidP="0022220F">
      <w:pPr>
        <w:pStyle w:val="Odlomak"/>
        <w:rPr>
          <w:lang w:val="hr-HR"/>
        </w:rPr>
      </w:pPr>
    </w:p>
    <w:p w14:paraId="5BA80CDB" w14:textId="77777777" w:rsidR="00E14A04" w:rsidRPr="00D42A83" w:rsidRDefault="0022220F" w:rsidP="0022220F">
      <w:pPr>
        <w:pStyle w:val="Odlomak"/>
      </w:pPr>
      <w:r>
        <w:rPr>
          <w:lang w:val="hr-HR"/>
        </w:rPr>
        <w:t>Komentar</w:t>
      </w:r>
      <w:r>
        <w:t xml:space="preserve"> </w:t>
      </w:r>
    </w:p>
    <w:sectPr w:rsidR="00E14A04" w:rsidRPr="00D42A83" w:rsidSect="00FB3448">
      <w:footerReference w:type="even" r:id="rId10"/>
      <w:footerReference w:type="default" r:id="rId11"/>
      <w:type w:val="continuous"/>
      <w:pgSz w:w="11906" w:h="16838" w:code="9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37104" w14:textId="77777777" w:rsidR="00F57CDD" w:rsidRDefault="00F57CDD">
      <w:r>
        <w:separator/>
      </w:r>
    </w:p>
    <w:p w14:paraId="0B0398DF" w14:textId="77777777" w:rsidR="00F57CDD" w:rsidRDefault="00F57CDD"/>
  </w:endnote>
  <w:endnote w:type="continuationSeparator" w:id="0">
    <w:p w14:paraId="0A7B32C6" w14:textId="77777777" w:rsidR="00F57CDD" w:rsidRDefault="00F57CDD">
      <w:r>
        <w:continuationSeparator/>
      </w:r>
    </w:p>
    <w:p w14:paraId="33578177" w14:textId="77777777" w:rsidR="00F57CDD" w:rsidRDefault="00F57C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18431" w14:textId="77777777" w:rsidR="00AB0A36" w:rsidRDefault="00AB0A36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191874" w14:textId="77777777" w:rsidR="00AB0A36" w:rsidRDefault="00AB0A36" w:rsidP="00497761">
    <w:pPr>
      <w:pStyle w:val="Footer"/>
      <w:ind w:right="360"/>
    </w:pPr>
  </w:p>
  <w:p w14:paraId="63CBED02" w14:textId="77777777" w:rsidR="00AB0A36" w:rsidRDefault="00AB0A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7"/>
      <w:gridCol w:w="3027"/>
      <w:gridCol w:w="3002"/>
    </w:tblGrid>
    <w:tr w:rsidR="00AB0A36" w14:paraId="4ACCDA14" w14:textId="77777777" w:rsidTr="0058677F">
      <w:tc>
        <w:tcPr>
          <w:tcW w:w="3080" w:type="dxa"/>
          <w:shd w:val="clear" w:color="auto" w:fill="auto"/>
        </w:tcPr>
        <w:p w14:paraId="23C7F41E" w14:textId="77777777" w:rsidR="00AB0A36" w:rsidRDefault="00AB0A36" w:rsidP="0058677F">
          <w:pPr>
            <w:pStyle w:val="Footer"/>
            <w:ind w:right="360"/>
          </w:pPr>
        </w:p>
      </w:tc>
      <w:tc>
        <w:tcPr>
          <w:tcW w:w="3081" w:type="dxa"/>
          <w:shd w:val="clear" w:color="auto" w:fill="auto"/>
        </w:tcPr>
        <w:p w14:paraId="48ECF4A5" w14:textId="39B9DE0D" w:rsidR="00AB0A36" w:rsidRDefault="00AB0A36" w:rsidP="0058677F">
          <w:pPr>
            <w:pStyle w:val="Footer"/>
            <w:ind w:right="360"/>
            <w:jc w:val="center"/>
          </w:pPr>
          <w:r w:rsidRPr="0058677F">
            <w:sym w:font="Symbol" w:char="F0D3"/>
          </w:r>
          <w:r>
            <w:t xml:space="preserve">FER-ZPM,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C6E93">
            <w:t>2021</w:t>
          </w:r>
          <w:r>
            <w:fldChar w:fldCharType="end"/>
          </w:r>
        </w:p>
      </w:tc>
      <w:tc>
        <w:tcPr>
          <w:tcW w:w="3081" w:type="dxa"/>
          <w:shd w:val="clear" w:color="auto" w:fill="auto"/>
        </w:tcPr>
        <w:p w14:paraId="45723E4D" w14:textId="77777777" w:rsidR="00AB0A36" w:rsidRDefault="00AB0A36" w:rsidP="0058677F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2FD6FD65" w14:textId="77777777" w:rsidR="00AB0A36" w:rsidRDefault="00AB0A36" w:rsidP="009F6819">
    <w:pPr>
      <w:pStyle w:val="Footer"/>
      <w:ind w:right="360"/>
    </w:pPr>
  </w:p>
  <w:p w14:paraId="65C3D425" w14:textId="77777777" w:rsidR="00AB0A36" w:rsidRDefault="00AB0A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7FA3C" w14:textId="77777777" w:rsidR="00F57CDD" w:rsidRDefault="00F57CDD">
      <w:r>
        <w:separator/>
      </w:r>
    </w:p>
    <w:p w14:paraId="2F777317" w14:textId="77777777" w:rsidR="00F57CDD" w:rsidRDefault="00F57CDD"/>
  </w:footnote>
  <w:footnote w:type="continuationSeparator" w:id="0">
    <w:p w14:paraId="1A65F474" w14:textId="77777777" w:rsidR="00F57CDD" w:rsidRDefault="00F57CDD">
      <w:r>
        <w:continuationSeparator/>
      </w:r>
    </w:p>
    <w:p w14:paraId="545FD02B" w14:textId="77777777" w:rsidR="00F57CDD" w:rsidRDefault="00F57C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05874E9E"/>
    <w:multiLevelType w:val="multilevel"/>
    <w:tmpl w:val="42D8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17C5D"/>
    <w:multiLevelType w:val="hybridMultilevel"/>
    <w:tmpl w:val="96523394"/>
    <w:lvl w:ilvl="0" w:tplc="339A05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B60098">
      <w:start w:val="16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AEA9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7E00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AEB3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9037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D05D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D21E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2E77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277C9"/>
    <w:multiLevelType w:val="hybridMultilevel"/>
    <w:tmpl w:val="768C68A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A6926"/>
    <w:multiLevelType w:val="singleLevel"/>
    <w:tmpl w:val="BF06F322"/>
    <w:lvl w:ilvl="0">
      <w:start w:val="1"/>
      <w:numFmt w:val="bullet"/>
      <w:lvlText w:val="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411E5698"/>
    <w:multiLevelType w:val="singleLevel"/>
    <w:tmpl w:val="3A72AEA6"/>
    <w:lvl w:ilvl="0">
      <w:start w:val="1"/>
      <w:numFmt w:val="bullet"/>
      <w:lvlText w:val="#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11" w15:restartNumberingAfterBreak="0">
    <w:nsid w:val="413D7C39"/>
    <w:multiLevelType w:val="hybridMultilevel"/>
    <w:tmpl w:val="CBE2283C"/>
    <w:lvl w:ilvl="0" w:tplc="827073CA">
      <w:start w:val="1"/>
      <w:numFmt w:val="decimal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AC2456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27921"/>
    <w:multiLevelType w:val="hybridMultilevel"/>
    <w:tmpl w:val="A04E3A80"/>
    <w:lvl w:ilvl="0" w:tplc="F1C24C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A273F"/>
    <w:multiLevelType w:val="hybridMultilevel"/>
    <w:tmpl w:val="8E409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583A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F8FC80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D663E7"/>
    <w:multiLevelType w:val="multilevel"/>
    <w:tmpl w:val="CA7C9A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E7D6B"/>
    <w:multiLevelType w:val="singleLevel"/>
    <w:tmpl w:val="6EB0D78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925347F"/>
    <w:multiLevelType w:val="multilevel"/>
    <w:tmpl w:val="6A94208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E954587"/>
    <w:multiLevelType w:val="singleLevel"/>
    <w:tmpl w:val="DC36A3B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09205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427C41"/>
    <w:multiLevelType w:val="multilevel"/>
    <w:tmpl w:val="1CE286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C2F274C"/>
    <w:multiLevelType w:val="multilevel"/>
    <w:tmpl w:val="A42CC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830FD9"/>
    <w:multiLevelType w:val="multilevel"/>
    <w:tmpl w:val="320696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3D4743"/>
    <w:multiLevelType w:val="hybridMultilevel"/>
    <w:tmpl w:val="4880C3A4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30158"/>
    <w:multiLevelType w:val="hybridMultilevel"/>
    <w:tmpl w:val="8FCAA7C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45041"/>
    <w:multiLevelType w:val="singleLevel"/>
    <w:tmpl w:val="BDF4E6F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1"/>
  </w:num>
  <w:num w:numId="7">
    <w:abstractNumId w:val="17"/>
  </w:num>
  <w:num w:numId="8">
    <w:abstractNumId w:val="5"/>
  </w:num>
  <w:num w:numId="9">
    <w:abstractNumId w:val="22"/>
  </w:num>
  <w:num w:numId="10">
    <w:abstractNumId w:val="8"/>
  </w:num>
  <w:num w:numId="11">
    <w:abstractNumId w:val="22"/>
  </w:num>
  <w:num w:numId="12">
    <w:abstractNumId w:val="19"/>
  </w:num>
  <w:num w:numId="13">
    <w:abstractNumId w:val="27"/>
  </w:num>
  <w:num w:numId="14">
    <w:abstractNumId w:val="10"/>
  </w:num>
  <w:num w:numId="15">
    <w:abstractNumId w:val="12"/>
  </w:num>
  <w:num w:numId="16">
    <w:abstractNumId w:val="17"/>
  </w:num>
  <w:num w:numId="17">
    <w:abstractNumId w:val="22"/>
  </w:num>
  <w:num w:numId="18">
    <w:abstractNumId w:val="22"/>
  </w:num>
  <w:num w:numId="19">
    <w:abstractNumId w:val="7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10"/>
  </w:num>
  <w:num w:numId="25">
    <w:abstractNumId w:val="21"/>
  </w:num>
  <w:num w:numId="26">
    <w:abstractNumId w:val="1"/>
  </w:num>
  <w:num w:numId="27">
    <w:abstractNumId w:val="17"/>
  </w:num>
  <w:num w:numId="28">
    <w:abstractNumId w:val="19"/>
  </w:num>
  <w:num w:numId="29">
    <w:abstractNumId w:val="5"/>
  </w:num>
  <w:num w:numId="30">
    <w:abstractNumId w:val="22"/>
  </w:num>
  <w:num w:numId="31">
    <w:abstractNumId w:val="9"/>
  </w:num>
  <w:num w:numId="32">
    <w:abstractNumId w:val="18"/>
  </w:num>
  <w:num w:numId="33">
    <w:abstractNumId w:val="13"/>
  </w:num>
  <w:num w:numId="34">
    <w:abstractNumId w:val="22"/>
  </w:num>
  <w:num w:numId="35">
    <w:abstractNumId w:val="9"/>
  </w:num>
  <w:num w:numId="36">
    <w:abstractNumId w:val="15"/>
  </w:num>
  <w:num w:numId="37">
    <w:abstractNumId w:val="4"/>
  </w:num>
  <w:num w:numId="38">
    <w:abstractNumId w:val="14"/>
  </w:num>
  <w:num w:numId="39">
    <w:abstractNumId w:val="26"/>
  </w:num>
  <w:num w:numId="40">
    <w:abstractNumId w:val="20"/>
  </w:num>
  <w:num w:numId="41">
    <w:abstractNumId w:val="11"/>
  </w:num>
  <w:num w:numId="42">
    <w:abstractNumId w:val="24"/>
  </w:num>
  <w:num w:numId="43">
    <w:abstractNumId w:val="16"/>
  </w:num>
  <w:num w:numId="44">
    <w:abstractNumId w:val="23"/>
  </w:num>
  <w:num w:numId="45">
    <w:abstractNumId w:val="25"/>
  </w:num>
  <w:num w:numId="46">
    <w:abstractNumId w:val="3"/>
  </w:num>
  <w:num w:numId="47">
    <w:abstractNumId w:val="6"/>
  </w:num>
  <w:num w:numId="48">
    <w:abstractNumId w:val="0"/>
  </w:num>
  <w:num w:numId="49">
    <w:abstractNumId w:val="2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C5"/>
    <w:rsid w:val="00003F0B"/>
    <w:rsid w:val="00007350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5D5E"/>
    <w:rsid w:val="00066B4C"/>
    <w:rsid w:val="00070C09"/>
    <w:rsid w:val="00075F7A"/>
    <w:rsid w:val="000776DD"/>
    <w:rsid w:val="000834EC"/>
    <w:rsid w:val="000837D3"/>
    <w:rsid w:val="00084EF6"/>
    <w:rsid w:val="00090A0B"/>
    <w:rsid w:val="0009583F"/>
    <w:rsid w:val="0009634E"/>
    <w:rsid w:val="000A6CE2"/>
    <w:rsid w:val="000B02CA"/>
    <w:rsid w:val="000B2032"/>
    <w:rsid w:val="000B7FC8"/>
    <w:rsid w:val="000C21C0"/>
    <w:rsid w:val="000C2466"/>
    <w:rsid w:val="000D1CF8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2356"/>
    <w:rsid w:val="000F6EF8"/>
    <w:rsid w:val="001009D0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33FAD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4CB8"/>
    <w:rsid w:val="00182A3C"/>
    <w:rsid w:val="0018339D"/>
    <w:rsid w:val="00186E8B"/>
    <w:rsid w:val="001872AB"/>
    <w:rsid w:val="00187458"/>
    <w:rsid w:val="0019498A"/>
    <w:rsid w:val="001A0711"/>
    <w:rsid w:val="001A0E3F"/>
    <w:rsid w:val="001A13F9"/>
    <w:rsid w:val="001A6E2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F1676"/>
    <w:rsid w:val="001F1775"/>
    <w:rsid w:val="001F3DF8"/>
    <w:rsid w:val="001F7BC1"/>
    <w:rsid w:val="0020011F"/>
    <w:rsid w:val="002050CF"/>
    <w:rsid w:val="002069C0"/>
    <w:rsid w:val="0022220F"/>
    <w:rsid w:val="002238FD"/>
    <w:rsid w:val="002275EA"/>
    <w:rsid w:val="0023054B"/>
    <w:rsid w:val="00230DA7"/>
    <w:rsid w:val="00231F4B"/>
    <w:rsid w:val="002320EC"/>
    <w:rsid w:val="00236B53"/>
    <w:rsid w:val="0024012C"/>
    <w:rsid w:val="0024253F"/>
    <w:rsid w:val="00250708"/>
    <w:rsid w:val="002535E6"/>
    <w:rsid w:val="0027255D"/>
    <w:rsid w:val="002763E4"/>
    <w:rsid w:val="0028121C"/>
    <w:rsid w:val="00281D31"/>
    <w:rsid w:val="00281FE7"/>
    <w:rsid w:val="0028487C"/>
    <w:rsid w:val="002863C3"/>
    <w:rsid w:val="002864C0"/>
    <w:rsid w:val="002A060C"/>
    <w:rsid w:val="002A1F25"/>
    <w:rsid w:val="002A518A"/>
    <w:rsid w:val="002A7D2E"/>
    <w:rsid w:val="002B03BE"/>
    <w:rsid w:val="002B0C29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32735"/>
    <w:rsid w:val="003327AF"/>
    <w:rsid w:val="00337803"/>
    <w:rsid w:val="00340E98"/>
    <w:rsid w:val="00344D04"/>
    <w:rsid w:val="0034713A"/>
    <w:rsid w:val="0035692E"/>
    <w:rsid w:val="003604C8"/>
    <w:rsid w:val="003626B2"/>
    <w:rsid w:val="00363089"/>
    <w:rsid w:val="0037265A"/>
    <w:rsid w:val="003742E4"/>
    <w:rsid w:val="00375A8F"/>
    <w:rsid w:val="003762CC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3476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2038"/>
    <w:rsid w:val="0040219D"/>
    <w:rsid w:val="004041B9"/>
    <w:rsid w:val="00411A69"/>
    <w:rsid w:val="00414967"/>
    <w:rsid w:val="004253F1"/>
    <w:rsid w:val="00425B96"/>
    <w:rsid w:val="00431352"/>
    <w:rsid w:val="0043623E"/>
    <w:rsid w:val="004365AD"/>
    <w:rsid w:val="00436D9C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918A6"/>
    <w:rsid w:val="0049461F"/>
    <w:rsid w:val="00495A1C"/>
    <w:rsid w:val="00497761"/>
    <w:rsid w:val="004A1E38"/>
    <w:rsid w:val="004A2E2F"/>
    <w:rsid w:val="004B26DB"/>
    <w:rsid w:val="004B7F19"/>
    <w:rsid w:val="004C61DE"/>
    <w:rsid w:val="004D394D"/>
    <w:rsid w:val="004D534B"/>
    <w:rsid w:val="004E07F7"/>
    <w:rsid w:val="004E5A26"/>
    <w:rsid w:val="004E7238"/>
    <w:rsid w:val="004E73EB"/>
    <w:rsid w:val="004E79C5"/>
    <w:rsid w:val="004F1B49"/>
    <w:rsid w:val="004F1F37"/>
    <w:rsid w:val="004F51B3"/>
    <w:rsid w:val="004F5493"/>
    <w:rsid w:val="004F7B61"/>
    <w:rsid w:val="00500ADB"/>
    <w:rsid w:val="005048AC"/>
    <w:rsid w:val="00505107"/>
    <w:rsid w:val="0050579F"/>
    <w:rsid w:val="00507873"/>
    <w:rsid w:val="00514D0B"/>
    <w:rsid w:val="005173D1"/>
    <w:rsid w:val="00521A35"/>
    <w:rsid w:val="00532940"/>
    <w:rsid w:val="00534EDD"/>
    <w:rsid w:val="00535861"/>
    <w:rsid w:val="005359B3"/>
    <w:rsid w:val="00536A8F"/>
    <w:rsid w:val="0053745B"/>
    <w:rsid w:val="0054058F"/>
    <w:rsid w:val="005439AD"/>
    <w:rsid w:val="00544866"/>
    <w:rsid w:val="00544E98"/>
    <w:rsid w:val="00546F99"/>
    <w:rsid w:val="0055525D"/>
    <w:rsid w:val="00556F40"/>
    <w:rsid w:val="005634BA"/>
    <w:rsid w:val="00563A7F"/>
    <w:rsid w:val="00565D22"/>
    <w:rsid w:val="00577A57"/>
    <w:rsid w:val="00582254"/>
    <w:rsid w:val="00582A41"/>
    <w:rsid w:val="00582DE2"/>
    <w:rsid w:val="005849FB"/>
    <w:rsid w:val="00584F65"/>
    <w:rsid w:val="00585359"/>
    <w:rsid w:val="0058677F"/>
    <w:rsid w:val="00587335"/>
    <w:rsid w:val="0059750E"/>
    <w:rsid w:val="005B1C3B"/>
    <w:rsid w:val="005C0718"/>
    <w:rsid w:val="005C381B"/>
    <w:rsid w:val="005D48FF"/>
    <w:rsid w:val="005D6AAE"/>
    <w:rsid w:val="005E6A3E"/>
    <w:rsid w:val="005F3113"/>
    <w:rsid w:val="00602BA4"/>
    <w:rsid w:val="00603F53"/>
    <w:rsid w:val="00607CF5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C2A"/>
    <w:rsid w:val="00632A8B"/>
    <w:rsid w:val="0063726A"/>
    <w:rsid w:val="00637345"/>
    <w:rsid w:val="00645F1F"/>
    <w:rsid w:val="00646AEA"/>
    <w:rsid w:val="00647D85"/>
    <w:rsid w:val="00651851"/>
    <w:rsid w:val="00652E8B"/>
    <w:rsid w:val="006546AB"/>
    <w:rsid w:val="006614AD"/>
    <w:rsid w:val="00670743"/>
    <w:rsid w:val="00671C35"/>
    <w:rsid w:val="00671DEE"/>
    <w:rsid w:val="00674EA6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070E"/>
    <w:rsid w:val="006A2CD3"/>
    <w:rsid w:val="006A4C6D"/>
    <w:rsid w:val="006A69FD"/>
    <w:rsid w:val="006B5276"/>
    <w:rsid w:val="006B6ECF"/>
    <w:rsid w:val="006C24B2"/>
    <w:rsid w:val="006C6001"/>
    <w:rsid w:val="006C6928"/>
    <w:rsid w:val="006D275E"/>
    <w:rsid w:val="006E02D6"/>
    <w:rsid w:val="006E0E17"/>
    <w:rsid w:val="006E3BDA"/>
    <w:rsid w:val="006E5111"/>
    <w:rsid w:val="006F0196"/>
    <w:rsid w:val="006F48AF"/>
    <w:rsid w:val="006F49B8"/>
    <w:rsid w:val="0070159C"/>
    <w:rsid w:val="007016A5"/>
    <w:rsid w:val="007033FD"/>
    <w:rsid w:val="00705A34"/>
    <w:rsid w:val="007068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4CFC"/>
    <w:rsid w:val="00765B36"/>
    <w:rsid w:val="00767D49"/>
    <w:rsid w:val="00772626"/>
    <w:rsid w:val="00775586"/>
    <w:rsid w:val="00775968"/>
    <w:rsid w:val="00776BC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C2A10"/>
    <w:rsid w:val="007D0FB8"/>
    <w:rsid w:val="007D2D6A"/>
    <w:rsid w:val="007D2DE0"/>
    <w:rsid w:val="007D34A8"/>
    <w:rsid w:val="007D42F6"/>
    <w:rsid w:val="007E3AA7"/>
    <w:rsid w:val="007E6DE0"/>
    <w:rsid w:val="007F0B3B"/>
    <w:rsid w:val="007F2DD8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46C94"/>
    <w:rsid w:val="00847440"/>
    <w:rsid w:val="008552F6"/>
    <w:rsid w:val="0085671E"/>
    <w:rsid w:val="00861E04"/>
    <w:rsid w:val="00865616"/>
    <w:rsid w:val="0086655E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43DE"/>
    <w:rsid w:val="008A5846"/>
    <w:rsid w:val="008A6B61"/>
    <w:rsid w:val="008B238E"/>
    <w:rsid w:val="008B32C8"/>
    <w:rsid w:val="008B59EB"/>
    <w:rsid w:val="008C6159"/>
    <w:rsid w:val="008C658B"/>
    <w:rsid w:val="008D035B"/>
    <w:rsid w:val="008D53C4"/>
    <w:rsid w:val="008D5E1D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F07E0"/>
    <w:rsid w:val="008F39E8"/>
    <w:rsid w:val="00901A46"/>
    <w:rsid w:val="00906413"/>
    <w:rsid w:val="00911CEC"/>
    <w:rsid w:val="0091377B"/>
    <w:rsid w:val="00921156"/>
    <w:rsid w:val="00921D2D"/>
    <w:rsid w:val="0092475E"/>
    <w:rsid w:val="00924F83"/>
    <w:rsid w:val="0093258D"/>
    <w:rsid w:val="009414EE"/>
    <w:rsid w:val="009427BE"/>
    <w:rsid w:val="00955D55"/>
    <w:rsid w:val="0096015C"/>
    <w:rsid w:val="00961619"/>
    <w:rsid w:val="009621CB"/>
    <w:rsid w:val="00964732"/>
    <w:rsid w:val="0096612C"/>
    <w:rsid w:val="00967F41"/>
    <w:rsid w:val="00987D41"/>
    <w:rsid w:val="00991A2D"/>
    <w:rsid w:val="00995308"/>
    <w:rsid w:val="009A1306"/>
    <w:rsid w:val="009A1E05"/>
    <w:rsid w:val="009A3D3F"/>
    <w:rsid w:val="009A4D88"/>
    <w:rsid w:val="009A501D"/>
    <w:rsid w:val="009A7268"/>
    <w:rsid w:val="009B0019"/>
    <w:rsid w:val="009B054B"/>
    <w:rsid w:val="009B4F4A"/>
    <w:rsid w:val="009C1C55"/>
    <w:rsid w:val="009C324E"/>
    <w:rsid w:val="009C4792"/>
    <w:rsid w:val="009C5D8F"/>
    <w:rsid w:val="009C7BEE"/>
    <w:rsid w:val="009D351F"/>
    <w:rsid w:val="009D50D5"/>
    <w:rsid w:val="009D71FE"/>
    <w:rsid w:val="009E1132"/>
    <w:rsid w:val="009E53B9"/>
    <w:rsid w:val="009E6841"/>
    <w:rsid w:val="009F1AD9"/>
    <w:rsid w:val="009F6819"/>
    <w:rsid w:val="009F7611"/>
    <w:rsid w:val="00A00201"/>
    <w:rsid w:val="00A002F7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D05"/>
    <w:rsid w:val="00A31D1E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09C5"/>
    <w:rsid w:val="00A63223"/>
    <w:rsid w:val="00A72C80"/>
    <w:rsid w:val="00A72F41"/>
    <w:rsid w:val="00A75B73"/>
    <w:rsid w:val="00A82173"/>
    <w:rsid w:val="00A82D6C"/>
    <w:rsid w:val="00A84F5D"/>
    <w:rsid w:val="00A90B4D"/>
    <w:rsid w:val="00A9331E"/>
    <w:rsid w:val="00A945DC"/>
    <w:rsid w:val="00A97C77"/>
    <w:rsid w:val="00AB079C"/>
    <w:rsid w:val="00AB0A36"/>
    <w:rsid w:val="00AB1CC1"/>
    <w:rsid w:val="00AB33D1"/>
    <w:rsid w:val="00AB6BE9"/>
    <w:rsid w:val="00AC3F3B"/>
    <w:rsid w:val="00AC5110"/>
    <w:rsid w:val="00AD5CAC"/>
    <w:rsid w:val="00AE2609"/>
    <w:rsid w:val="00AE4E34"/>
    <w:rsid w:val="00AE6F12"/>
    <w:rsid w:val="00AF54B4"/>
    <w:rsid w:val="00B0231A"/>
    <w:rsid w:val="00B03F8B"/>
    <w:rsid w:val="00B0692D"/>
    <w:rsid w:val="00B10A8F"/>
    <w:rsid w:val="00B20CF3"/>
    <w:rsid w:val="00B23E07"/>
    <w:rsid w:val="00B26315"/>
    <w:rsid w:val="00B265A3"/>
    <w:rsid w:val="00B33721"/>
    <w:rsid w:val="00B41563"/>
    <w:rsid w:val="00B4736D"/>
    <w:rsid w:val="00B50A1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0D2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5FF6"/>
    <w:rsid w:val="00BA69E2"/>
    <w:rsid w:val="00BA7EA6"/>
    <w:rsid w:val="00BB34A3"/>
    <w:rsid w:val="00BB432A"/>
    <w:rsid w:val="00BB658A"/>
    <w:rsid w:val="00BC2137"/>
    <w:rsid w:val="00BC34D3"/>
    <w:rsid w:val="00BC4EB7"/>
    <w:rsid w:val="00BC501D"/>
    <w:rsid w:val="00BD50AE"/>
    <w:rsid w:val="00BD63C0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60DE"/>
    <w:rsid w:val="00C3352C"/>
    <w:rsid w:val="00C344D9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0F14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07B9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C0D36"/>
    <w:rsid w:val="00CC6E93"/>
    <w:rsid w:val="00CC7AAA"/>
    <w:rsid w:val="00CC7CC0"/>
    <w:rsid w:val="00CD421E"/>
    <w:rsid w:val="00CD68DE"/>
    <w:rsid w:val="00CE2EB8"/>
    <w:rsid w:val="00CE4066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6F9"/>
    <w:rsid w:val="00D32750"/>
    <w:rsid w:val="00D35B98"/>
    <w:rsid w:val="00D35E49"/>
    <w:rsid w:val="00D41C85"/>
    <w:rsid w:val="00D4265C"/>
    <w:rsid w:val="00D42A83"/>
    <w:rsid w:val="00D52FD1"/>
    <w:rsid w:val="00D61E8F"/>
    <w:rsid w:val="00D644AE"/>
    <w:rsid w:val="00D66DA5"/>
    <w:rsid w:val="00D73B2A"/>
    <w:rsid w:val="00D805E7"/>
    <w:rsid w:val="00D90879"/>
    <w:rsid w:val="00D940F2"/>
    <w:rsid w:val="00D97D6E"/>
    <w:rsid w:val="00DA29F7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F2369"/>
    <w:rsid w:val="00DF3493"/>
    <w:rsid w:val="00DF5F94"/>
    <w:rsid w:val="00E041E7"/>
    <w:rsid w:val="00E06DEB"/>
    <w:rsid w:val="00E1427E"/>
    <w:rsid w:val="00E14A04"/>
    <w:rsid w:val="00E20D5F"/>
    <w:rsid w:val="00E215EC"/>
    <w:rsid w:val="00E225F4"/>
    <w:rsid w:val="00E314CB"/>
    <w:rsid w:val="00E34083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6338C"/>
    <w:rsid w:val="00E6492E"/>
    <w:rsid w:val="00E66170"/>
    <w:rsid w:val="00E67AE3"/>
    <w:rsid w:val="00E84B2B"/>
    <w:rsid w:val="00E84F8E"/>
    <w:rsid w:val="00E85437"/>
    <w:rsid w:val="00E86604"/>
    <w:rsid w:val="00E87914"/>
    <w:rsid w:val="00E952EA"/>
    <w:rsid w:val="00EA44FD"/>
    <w:rsid w:val="00EA492E"/>
    <w:rsid w:val="00EB2FF1"/>
    <w:rsid w:val="00EB4923"/>
    <w:rsid w:val="00EC30AE"/>
    <w:rsid w:val="00EC4018"/>
    <w:rsid w:val="00EC44F3"/>
    <w:rsid w:val="00EC54F3"/>
    <w:rsid w:val="00EC6AD5"/>
    <w:rsid w:val="00ED086D"/>
    <w:rsid w:val="00EE462A"/>
    <w:rsid w:val="00EE4B5D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208F3"/>
    <w:rsid w:val="00F22392"/>
    <w:rsid w:val="00F238DF"/>
    <w:rsid w:val="00F31E0A"/>
    <w:rsid w:val="00F35942"/>
    <w:rsid w:val="00F41AA6"/>
    <w:rsid w:val="00F44884"/>
    <w:rsid w:val="00F44A2E"/>
    <w:rsid w:val="00F4655D"/>
    <w:rsid w:val="00F47206"/>
    <w:rsid w:val="00F51163"/>
    <w:rsid w:val="00F5236E"/>
    <w:rsid w:val="00F538ED"/>
    <w:rsid w:val="00F53FBE"/>
    <w:rsid w:val="00F56B43"/>
    <w:rsid w:val="00F57CDD"/>
    <w:rsid w:val="00F601F6"/>
    <w:rsid w:val="00F61053"/>
    <w:rsid w:val="00F62D6A"/>
    <w:rsid w:val="00F63A1B"/>
    <w:rsid w:val="00F67761"/>
    <w:rsid w:val="00F67FF1"/>
    <w:rsid w:val="00F76024"/>
    <w:rsid w:val="00F7764A"/>
    <w:rsid w:val="00F8045D"/>
    <w:rsid w:val="00F86383"/>
    <w:rsid w:val="00F92F46"/>
    <w:rsid w:val="00F941D5"/>
    <w:rsid w:val="00F9627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60D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D93D1F"/>
  <w15:chartTrackingRefBased/>
  <w15:docId w15:val="{BDE0EEA3-3EC5-453D-A68F-F5EE840D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2A83"/>
    <w:pPr>
      <w:jc w:val="both"/>
    </w:pPr>
    <w:rPr>
      <w:noProof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2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16AE4"/>
    <w:pPr>
      <w:keepNext/>
      <w:numPr>
        <w:ilvl w:val="1"/>
        <w:numId w:val="2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2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16AE4"/>
    <w:rPr>
      <w:b/>
      <w:i/>
      <w:sz w:val="24"/>
      <w:szCs w:val="24"/>
      <w:lang w:val="hr-HR" w:eastAsia="en-US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noProof w:val="0"/>
    </w:rPr>
  </w:style>
  <w:style w:type="paragraph" w:customStyle="1" w:styleId="Slijedi">
    <w:name w:val="Slijedi"/>
    <w:basedOn w:val="Naglasak"/>
    <w:rsid w:val="00EB2FF1"/>
    <w:pPr>
      <w:numPr>
        <w:numId w:val="34"/>
      </w:numPr>
    </w:pPr>
  </w:style>
  <w:style w:type="paragraph" w:customStyle="1" w:styleId="Naglasak">
    <w:name w:val="Naglasak"/>
    <w:basedOn w:val="Normal"/>
    <w:rsid w:val="00EB2FF1"/>
    <w:pPr>
      <w:numPr>
        <w:numId w:val="47"/>
      </w:numPr>
    </w:pPr>
    <w:rPr>
      <w:b/>
    </w:rPr>
  </w:style>
  <w:style w:type="paragraph" w:customStyle="1" w:styleId="Abc">
    <w:name w:val="Abc"/>
    <w:basedOn w:val="Normal"/>
    <w:pPr>
      <w:numPr>
        <w:numId w:val="19"/>
      </w:numPr>
      <w:tabs>
        <w:tab w:val="clear" w:pos="360"/>
      </w:tabs>
      <w:ind w:left="641" w:hanging="357"/>
      <w:jc w:val="left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noProof w:val="0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eastAsia="en-US"/>
    </w:rPr>
  </w:style>
  <w:style w:type="paragraph" w:customStyle="1" w:styleId="Nabrajanje">
    <w:name w:val="Nabrajanje"/>
    <w:basedOn w:val="Normal"/>
    <w:pPr>
      <w:numPr>
        <w:numId w:val="26"/>
      </w:numPr>
      <w:ind w:left="641" w:hanging="357"/>
      <w:jc w:val="left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4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"/>
    <w:pPr>
      <w:keepNext/>
      <w:keepLines/>
      <w:jc w:val="left"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35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33"/>
      </w:numPr>
    </w:pPr>
  </w:style>
  <w:style w:type="character" w:customStyle="1" w:styleId="Natuknice2Char">
    <w:name w:val="Natuknice2 Char"/>
    <w:link w:val="Natuknice2"/>
    <w:rsid w:val="00582254"/>
    <w:rPr>
      <w:noProof/>
      <w:sz w:val="24"/>
      <w:szCs w:val="24"/>
      <w:lang w:val="hr-HR" w:eastAsia="en-US" w:bidi="ar-SA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57160B3D85646AFAD5E2F60882C78" ma:contentTypeVersion="8" ma:contentTypeDescription="Create a new document." ma:contentTypeScope="" ma:versionID="12a04195dfe1e42200f9607bef1ab177">
  <xsd:schema xmlns:xsd="http://www.w3.org/2001/XMLSchema" xmlns:xs="http://www.w3.org/2001/XMLSchema" xmlns:p="http://schemas.microsoft.com/office/2006/metadata/properties" xmlns:ns3="145470a6-7b76-4d43-823b-d3e367aff806" xmlns:ns4="a3c4754d-a15c-43f5-80ff-10908a06e872" targetNamespace="http://schemas.microsoft.com/office/2006/metadata/properties" ma:root="true" ma:fieldsID="8eb771e0b2556dbac714616536279e3a" ns3:_="" ns4:_="">
    <xsd:import namespace="145470a6-7b76-4d43-823b-d3e367aff806"/>
    <xsd:import namespace="a3c4754d-a15c-43f5-80ff-10908a06e8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470a6-7b76-4d43-823b-d3e367aff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4754d-a15c-43f5-80ff-10908a06e87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DDC46B-3D8F-4FCF-B1B3-FBD6F06EFB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09C9B1-E577-44F2-9D09-05E1418906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9B6B81-02A7-41E7-AFAE-115E1A5584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5470a6-7b76-4d43-823b-d3e367aff806"/>
    <ds:schemaRef ds:uri="a3c4754d-a15c-43f5-80ff-10908a06e8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Spranca</Template>
  <TotalTime>448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Špranca</vt:lpstr>
    </vt:vector>
  </TitlesOfParts>
  <Company>FER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Špranca</dc:title>
  <dc:subject>Predložak sa standardnim stilovima</dc:subject>
  <dc:creator>Krešimir Fertalj</dc:creator>
  <cp:keywords/>
  <cp:lastModifiedBy>1754rr</cp:lastModifiedBy>
  <cp:revision>6</cp:revision>
  <cp:lastPrinted>2004-04-22T16:55:00Z</cp:lastPrinted>
  <dcterms:created xsi:type="dcterms:W3CDTF">2021-03-29T00:20:00Z</dcterms:created>
  <dcterms:modified xsi:type="dcterms:W3CDTF">2021-04-01T19:25:00Z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-289212032</vt:i4>
  </property>
  <property fmtid="{D5CDD505-2E9C-101B-9397-08002B2CF9AE}" pid="3" name="_EmailSubject">
    <vt:lpwstr>Emailing: HZZO-Alati.doc</vt:lpwstr>
  </property>
  <property fmtid="{D5CDD505-2E9C-101B-9397-08002B2CF9AE}" pid="4" name="_AuthorEmail">
    <vt:lpwstr>damir.kalpic@fer.hr</vt:lpwstr>
  </property>
  <property fmtid="{D5CDD505-2E9C-101B-9397-08002B2CF9AE}" pid="5" name="_AuthorEmailDisplayName">
    <vt:lpwstr>Damir Kalpić</vt:lpwstr>
  </property>
  <property fmtid="{D5CDD505-2E9C-101B-9397-08002B2CF9AE}" pid="6" name="_ReviewingToolsShownOnce">
    <vt:lpwstr/>
  </property>
  <property fmtid="{D5CDD505-2E9C-101B-9397-08002B2CF9AE}" pid="7" name="ContentTypeId">
    <vt:lpwstr>0x010100E7B57160B3D85646AFAD5E2F60882C78</vt:lpwstr>
  </property>
</Properties>
</file>